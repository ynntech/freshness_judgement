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96" w:rsidRPr="005F6EAD" w:rsidRDefault="00AB71DE">
      <w:pPr>
        <w:pStyle w:val="ac"/>
        <w:rPr>
          <w:rFonts w:ascii="Hiragino Kaku Gothic Pro W3" w:eastAsia="Hiragino Kaku Gothic Pro W3" w:hAnsi="Hiragino Kaku Gothic Pro W3"/>
          <w:color w:val="000000" w:themeColor="text1"/>
          <w:sz w:val="24"/>
          <w:szCs w:val="24"/>
          <w:lang w:val="en-US"/>
        </w:rPr>
      </w:pPr>
      <w:r>
        <w:rPr>
          <w:rFonts w:ascii="Hiragino Kaku Gothic Pro W3" w:eastAsia="Hiragino Kaku Gothic Pro W3" w:hAnsi="Hiragino Kaku Gothic Pro W3"/>
          <w:color w:val="000000" w:themeColor="text1"/>
          <w:sz w:val="24"/>
          <w:szCs w:val="24"/>
          <w:lang w:val="en-US"/>
        </w:rPr>
        <w:t>“</w:t>
      </w:r>
      <w:r w:rsidR="00060796">
        <w:rPr>
          <w:rFonts w:ascii="Hiragino Kaku Gothic Pro W3" w:eastAsia="Hiragino Kaku Gothic Pro W3" w:hAnsi="Hiragino Kaku Gothic Pro W3" w:hint="eastAsia"/>
          <w:color w:val="000000" w:themeColor="text1"/>
          <w:sz w:val="24"/>
          <w:szCs w:val="24"/>
          <w:lang w:val="en-US"/>
        </w:rPr>
        <w:t>全脳アーキテクチャ若手の会</w:t>
      </w:r>
      <w:r w:rsidR="00060796">
        <w:rPr>
          <w:rFonts w:ascii="Hiragino Kaku Gothic Pro W3" w:eastAsia="Hiragino Kaku Gothic Pro W3" w:hAnsi="Hiragino Kaku Gothic Pro W3"/>
          <w:color w:val="000000" w:themeColor="text1"/>
          <w:sz w:val="24"/>
          <w:szCs w:val="24"/>
          <w:lang w:val="en-US"/>
        </w:rPr>
        <w:t xml:space="preserve"> </w:t>
      </w:r>
      <w:r w:rsidR="00060796">
        <w:rPr>
          <w:rFonts w:ascii="Hiragino Kaku Gothic Pro W3" w:eastAsia="Hiragino Kaku Gothic Pro W3" w:hAnsi="Hiragino Kaku Gothic Pro W3" w:hint="eastAsia"/>
          <w:color w:val="000000" w:themeColor="text1"/>
          <w:sz w:val="24"/>
          <w:szCs w:val="24"/>
          <w:lang w:val="en-US"/>
        </w:rPr>
        <w:t>東北支部</w:t>
      </w:r>
      <w:r w:rsidR="00060796">
        <w:rPr>
          <w:rFonts w:ascii="Hiragino Kaku Gothic Pro W3" w:eastAsia="Hiragino Kaku Gothic Pro W3" w:hAnsi="Hiragino Kaku Gothic Pro W3"/>
          <w:color w:val="000000" w:themeColor="text1"/>
          <w:sz w:val="24"/>
          <w:szCs w:val="24"/>
          <w:lang w:val="en-US"/>
        </w:rPr>
        <w:t xml:space="preserve"> </w:t>
      </w:r>
      <w:r w:rsidR="00060796">
        <w:rPr>
          <w:rFonts w:ascii="Hiragino Kaku Gothic Pro W3" w:eastAsia="Hiragino Kaku Gothic Pro W3" w:hAnsi="Hiragino Kaku Gothic Pro W3" w:hint="eastAsia"/>
          <w:color w:val="000000" w:themeColor="text1"/>
          <w:sz w:val="24"/>
          <w:szCs w:val="24"/>
          <w:lang w:val="en-US"/>
        </w:rPr>
        <w:t>チーム</w:t>
      </w:r>
      <w:r w:rsidR="00060796">
        <w:rPr>
          <w:rFonts w:ascii="Hiragino Kaku Gothic Pro W3" w:eastAsia="Hiragino Kaku Gothic Pro W3" w:hAnsi="Hiragino Kaku Gothic Pro W3"/>
          <w:color w:val="000000" w:themeColor="text1"/>
          <w:sz w:val="24"/>
          <w:szCs w:val="24"/>
          <w:lang w:val="en-US"/>
        </w:rPr>
        <w:t>A</w:t>
      </w:r>
      <w:r>
        <w:rPr>
          <w:rFonts w:ascii="Hiragino Kaku Gothic Pro W3" w:eastAsia="Hiragino Kaku Gothic Pro W3" w:hAnsi="Hiragino Kaku Gothic Pro W3"/>
          <w:color w:val="000000" w:themeColor="text1"/>
          <w:sz w:val="24"/>
          <w:szCs w:val="24"/>
          <w:lang w:val="en-US"/>
        </w:rPr>
        <w:t>”</w:t>
      </w:r>
      <w:r w:rsidR="009350AC" w:rsidRPr="00443A8A">
        <w:rPr>
          <w:rFonts w:ascii="Hiragino Kaku Gothic Pro W3" w:eastAsia="Hiragino Kaku Gothic Pro W3" w:hAnsi="Hiragino Kaku Gothic Pro W3"/>
          <w:color w:val="000000" w:themeColor="text1"/>
          <w:sz w:val="16"/>
          <w:szCs w:val="16"/>
          <w:lang w:val="en-US"/>
        </w:rPr>
        <w:t>(</w:t>
      </w:r>
      <w:r w:rsidR="00443A8A" w:rsidRPr="00443A8A">
        <w:rPr>
          <w:rFonts w:ascii="Hiragino Kaku Gothic Pro W3" w:eastAsia="Hiragino Kaku Gothic Pro W3" w:hAnsi="Hiragino Kaku Gothic Pro W3" w:hint="eastAsia"/>
          <w:color w:val="000000" w:themeColor="text1"/>
          <w:sz w:val="16"/>
          <w:szCs w:val="16"/>
          <w:lang w:val="en-US"/>
        </w:rPr>
        <w:t>※</w:t>
      </w:r>
      <w:r w:rsidR="009350AC" w:rsidRPr="00443A8A">
        <w:rPr>
          <w:rFonts w:ascii="Hiragino Kaku Gothic Pro W3" w:eastAsia="Hiragino Kaku Gothic Pro W3" w:hAnsi="Hiragino Kaku Gothic Pro W3" w:hint="eastAsia"/>
          <w:color w:val="000000" w:themeColor="text1"/>
          <w:sz w:val="16"/>
          <w:szCs w:val="16"/>
          <w:lang w:val="en-US"/>
        </w:rPr>
        <w:t>仮称)</w:t>
      </w:r>
    </w:p>
    <w:p w:rsidR="004E1E96" w:rsidRPr="005F6EAD" w:rsidRDefault="009E03F4">
      <w:pPr>
        <w:pStyle w:val="a8"/>
        <w:rPr>
          <w:rFonts w:ascii="Hiragino Kaku Gothic Pro W3" w:eastAsia="Hiragino Kaku Gothic Pro W3" w:hAnsi="Hiragino Kaku Gothic Pro W3"/>
          <w:color w:val="000000" w:themeColor="text1"/>
        </w:rPr>
      </w:pPr>
      <w:r w:rsidRPr="005F6EAD">
        <w:rPr>
          <w:rFonts w:ascii="Hiragino Kaku Gothic Pro W3" w:eastAsia="Hiragino Kaku Gothic Pro W3" w:hAnsi="Hiragino Kaku Gothic Pro W3" w:hint="eastAsia"/>
          <w:color w:val="000000" w:themeColor="text1"/>
        </w:rPr>
        <w:t>食品の鮮度判定アプリ</w:t>
      </w:r>
    </w:p>
    <w:p w:rsidR="004E1E96" w:rsidRPr="005F6EAD" w:rsidRDefault="009E03F4">
      <w:pPr>
        <w:pStyle w:val="1"/>
        <w:rPr>
          <w:rFonts w:ascii="Hiragino Kaku Gothic Pro W3" w:eastAsia="Hiragino Kaku Gothic Pro W3" w:hAnsi="Hiragino Kaku Gothic Pro W3"/>
          <w:color w:val="000000" w:themeColor="text1"/>
        </w:rPr>
      </w:pPr>
      <w:r w:rsidRPr="005F6EAD">
        <w:rPr>
          <w:rFonts w:ascii="Hiragino Kaku Gothic Pro W3" w:eastAsia="Hiragino Kaku Gothic Pro W3" w:hAnsi="Hiragino Kaku Gothic Pro W3" w:hint="eastAsia"/>
          <w:color w:val="000000" w:themeColor="text1"/>
        </w:rPr>
        <w:t>概要</w:t>
      </w:r>
      <w:r w:rsidR="005F6EAD">
        <w:rPr>
          <w:rFonts w:ascii="Hiragino Kaku Gothic Pro W3" w:eastAsia="Hiragino Kaku Gothic Pro W3" w:hAnsi="Hiragino Kaku Gothic Pro W3" w:hint="eastAsia"/>
          <w:color w:val="000000" w:themeColor="text1"/>
        </w:rPr>
        <w:t>、現状分析</w:t>
      </w:r>
    </w:p>
    <w:p w:rsidR="004E1E96" w:rsidRPr="005F6EAD" w:rsidRDefault="00EF4649" w:rsidP="005F6EAD">
      <w:pPr>
        <w:rPr>
          <w:rFonts w:ascii="Hiragino Kaku Gothic Pro W3" w:eastAsia="Hiragino Kaku Gothic Pro W3" w:hAnsi="Hiragino Kaku Gothic Pro W3"/>
          <w:color w:val="000000" w:themeColor="text1"/>
          <w:sz w:val="21"/>
          <w:szCs w:val="21"/>
          <w:lang w:val="en-US"/>
        </w:rPr>
      </w:pPr>
      <w:r w:rsidRPr="005F6EAD">
        <w:rPr>
          <w:rFonts w:ascii="Hiragino Kaku Gothic Pro W3" w:eastAsia="Hiragino Kaku Gothic Pro W3" w:hAnsi="Hiragino Kaku Gothic Pro W3" w:hint="eastAsia"/>
          <w:color w:val="000000" w:themeColor="text1"/>
          <w:sz w:val="21"/>
          <w:szCs w:val="21"/>
        </w:rPr>
        <w:t>現在、</w:t>
      </w:r>
      <w:r w:rsidR="005F6EAD" w:rsidRPr="005F6EAD">
        <w:rPr>
          <w:rFonts w:ascii="Hiragino Kaku Gothic Pro W3" w:eastAsia="Hiragino Kaku Gothic Pro W3" w:hAnsi="Hiragino Kaku Gothic Pro W3" w:hint="eastAsia"/>
          <w:color w:val="000000" w:themeColor="text1"/>
          <w:sz w:val="21"/>
          <w:szCs w:val="21"/>
        </w:rPr>
        <w:t>SDG</w:t>
      </w:r>
      <w:r w:rsidR="005F6EAD" w:rsidRPr="005F6EAD">
        <w:rPr>
          <w:rFonts w:ascii="Hiragino Kaku Gothic Pro W3" w:eastAsia="Hiragino Kaku Gothic Pro W3" w:hAnsi="Hiragino Kaku Gothic Pro W3"/>
          <w:color w:val="000000" w:themeColor="text1"/>
          <w:sz w:val="21"/>
          <w:szCs w:val="21"/>
          <w:lang w:val="en-US"/>
        </w:rPr>
        <w:t>s</w:t>
      </w:r>
      <w:r w:rsidR="005F6EAD" w:rsidRPr="005F6EAD">
        <w:rPr>
          <w:rFonts w:ascii="Hiragino Kaku Gothic Pro W3" w:eastAsia="Hiragino Kaku Gothic Pro W3" w:hAnsi="Hiragino Kaku Gothic Pro W3" w:hint="eastAsia"/>
          <w:color w:val="000000" w:themeColor="text1"/>
          <w:sz w:val="21"/>
          <w:szCs w:val="21"/>
          <w:lang w:val="en-US"/>
        </w:rPr>
        <w:t>などの影響もあり益々食品ロスなどに対する注目が集まっている。現在ハッカソンやアイデアソンなどは、レシートや購買履歴から消費期限を推定しようとするものや、残り物をうまく活用してレシピを表示させようとするものは数多と存在するが、画像処理で鮮度を判定しようというものは少なくともリリースされているものを探す限り存在していないようである。</w:t>
      </w:r>
      <w:r w:rsidR="005F6EAD">
        <w:rPr>
          <w:rFonts w:ascii="Hiragino Kaku Gothic Pro W3" w:eastAsia="Hiragino Kaku Gothic Pro W3" w:hAnsi="Hiragino Kaku Gothic Pro W3" w:hint="eastAsia"/>
          <w:color w:val="000000" w:themeColor="text1"/>
          <w:sz w:val="21"/>
          <w:szCs w:val="21"/>
          <w:lang w:val="en-US"/>
        </w:rPr>
        <w:t>しかし実際のところ、</w:t>
      </w:r>
      <w:r w:rsidR="00BB04F9">
        <w:rPr>
          <w:rFonts w:ascii="Hiragino Kaku Gothic Pro W3" w:eastAsia="Hiragino Kaku Gothic Pro W3" w:hAnsi="Hiragino Kaku Gothic Pro W3" w:hint="eastAsia"/>
          <w:color w:val="000000" w:themeColor="text1"/>
          <w:sz w:val="21"/>
          <w:szCs w:val="21"/>
          <w:lang w:val="en-US"/>
        </w:rPr>
        <w:t>我々をはじめとした</w:t>
      </w:r>
      <w:r w:rsidR="005F6EAD">
        <w:rPr>
          <w:rFonts w:ascii="Hiragino Kaku Gothic Pro W3" w:eastAsia="Hiragino Kaku Gothic Pro W3" w:hAnsi="Hiragino Kaku Gothic Pro W3" w:hint="eastAsia"/>
          <w:color w:val="000000" w:themeColor="text1"/>
          <w:sz w:val="21"/>
          <w:szCs w:val="21"/>
          <w:lang w:val="en-US"/>
        </w:rPr>
        <w:t>学生などの場合は、料理を週末のみ行うという人も多く、そういった消費期限よりも実際にいま手元にある食材がどの程度すぐに調理すべきなのか、そしてそれらをどの程度保存しても良いものなのか</w:t>
      </w:r>
      <w:r w:rsidR="00BB04F9">
        <w:rPr>
          <w:rFonts w:ascii="Hiragino Kaku Gothic Pro W3" w:eastAsia="Hiragino Kaku Gothic Pro W3" w:hAnsi="Hiragino Kaku Gothic Pro W3" w:hint="eastAsia"/>
          <w:color w:val="000000" w:themeColor="text1"/>
          <w:sz w:val="21"/>
          <w:szCs w:val="21"/>
          <w:lang w:val="en-US"/>
        </w:rPr>
        <w:t>、と疑問に思うことも多い。</w:t>
      </w:r>
      <w:r w:rsidR="005F6EAD" w:rsidRPr="005F6EAD">
        <w:rPr>
          <w:rFonts w:ascii="Hiragino Kaku Gothic Pro W3" w:eastAsia="Hiragino Kaku Gothic Pro W3" w:hAnsi="Hiragino Kaku Gothic Pro W3" w:hint="eastAsia"/>
          <w:color w:val="000000" w:themeColor="text1"/>
          <w:sz w:val="21"/>
          <w:szCs w:val="21"/>
          <w:lang w:val="en-US"/>
        </w:rPr>
        <w:t>そこで、本</w:t>
      </w:r>
      <w:r w:rsidR="00BB04F9">
        <w:rPr>
          <w:rFonts w:ascii="Hiragino Kaku Gothic Pro W3" w:eastAsia="Hiragino Kaku Gothic Pro W3" w:hAnsi="Hiragino Kaku Gothic Pro W3" w:hint="eastAsia"/>
          <w:color w:val="000000" w:themeColor="text1"/>
          <w:sz w:val="21"/>
          <w:szCs w:val="21"/>
          <w:lang w:val="en-US"/>
        </w:rPr>
        <w:t>企画</w:t>
      </w:r>
      <w:r w:rsidR="005F6EAD" w:rsidRPr="005F6EAD">
        <w:rPr>
          <w:rFonts w:ascii="Hiragino Kaku Gothic Pro W3" w:eastAsia="Hiragino Kaku Gothic Pro W3" w:hAnsi="Hiragino Kaku Gothic Pro W3" w:hint="eastAsia"/>
          <w:color w:val="000000" w:themeColor="text1"/>
          <w:sz w:val="21"/>
          <w:szCs w:val="21"/>
          <w:lang w:val="en-US"/>
        </w:rPr>
        <w:t>では、画像処理を用いて、スマホのカメラをかざすだけである程度の食品の傷み具合などを判定す</w:t>
      </w:r>
      <w:r w:rsidR="00BB04F9">
        <w:rPr>
          <w:rFonts w:ascii="Hiragino Kaku Gothic Pro W3" w:eastAsia="Hiragino Kaku Gothic Pro W3" w:hAnsi="Hiragino Kaku Gothic Pro W3" w:hint="eastAsia"/>
          <w:color w:val="000000" w:themeColor="text1"/>
          <w:sz w:val="21"/>
          <w:szCs w:val="21"/>
          <w:lang w:val="en-US"/>
        </w:rPr>
        <w:t>る</w:t>
      </w:r>
      <w:r w:rsidR="005F6EAD" w:rsidRPr="005F6EAD">
        <w:rPr>
          <w:rFonts w:ascii="Hiragino Kaku Gothic Pro W3" w:eastAsia="Hiragino Kaku Gothic Pro W3" w:hAnsi="Hiragino Kaku Gothic Pro W3" w:hint="eastAsia"/>
          <w:color w:val="000000" w:themeColor="text1"/>
          <w:sz w:val="21"/>
          <w:szCs w:val="21"/>
          <w:lang w:val="en-US"/>
        </w:rPr>
        <w:t>アプリケーションを提案する。</w:t>
      </w:r>
      <w:r w:rsidR="00BB04F9">
        <w:rPr>
          <w:rFonts w:ascii="Hiragino Kaku Gothic Pro W3" w:eastAsia="Hiragino Kaku Gothic Pro W3" w:hAnsi="Hiragino Kaku Gothic Pro W3" w:hint="eastAsia"/>
          <w:color w:val="000000" w:themeColor="text1"/>
          <w:sz w:val="21"/>
          <w:szCs w:val="21"/>
          <w:lang w:val="en-US"/>
        </w:rPr>
        <w:t>これにより、想定外に傷んでしまった野菜を、調理する前に捨ててしまうなどといった問題をなくし、食品ロスの軽減に繋げる。</w:t>
      </w:r>
    </w:p>
    <w:p w:rsidR="004E1E96" w:rsidRPr="005F6EAD" w:rsidRDefault="005F6EAD">
      <w:pPr>
        <w:pStyle w:val="1"/>
        <w:rPr>
          <w:rFonts w:ascii="Hiragino Kaku Gothic Pro W3" w:eastAsia="Hiragino Kaku Gothic Pro W3" w:hAnsi="Hiragino Kaku Gothic Pro W3"/>
          <w:color w:val="000000" w:themeColor="text1"/>
        </w:rPr>
      </w:pPr>
      <w:r>
        <w:rPr>
          <w:rFonts w:ascii="Hiragino Kaku Gothic Pro W3" w:eastAsia="Hiragino Kaku Gothic Pro W3" w:hAnsi="Hiragino Kaku Gothic Pro W3" w:hint="eastAsia"/>
          <w:color w:val="000000" w:themeColor="text1"/>
        </w:rPr>
        <w:t>目的</w:t>
      </w:r>
    </w:p>
    <w:p w:rsidR="005F6EAD" w:rsidRDefault="005F6EAD" w:rsidP="005F6EAD">
      <w:pPr>
        <w:rPr>
          <w:rFonts w:ascii="Hiragino Kaku Gothic Pro W3" w:eastAsia="Hiragino Kaku Gothic Pro W3" w:hAnsi="Hiragino Kaku Gothic Pro W3"/>
          <w:color w:val="000000" w:themeColor="text1"/>
          <w:sz w:val="21"/>
          <w:szCs w:val="21"/>
        </w:rPr>
      </w:pPr>
      <w:r>
        <w:rPr>
          <w:rFonts w:ascii="Hiragino Kaku Gothic Pro W3" w:eastAsia="Hiragino Kaku Gothic Pro W3" w:hAnsi="Hiragino Kaku Gothic Pro W3" w:hint="eastAsia"/>
          <w:color w:val="000000" w:themeColor="text1"/>
          <w:sz w:val="21"/>
          <w:szCs w:val="21"/>
        </w:rPr>
        <w:t>本アプリケーションを作成することにより、食品ロスの軽減につなげることを目的とする。</w:t>
      </w:r>
    </w:p>
    <w:p w:rsidR="005F6EAD" w:rsidRPr="005F6EAD" w:rsidRDefault="005F6EAD" w:rsidP="005F6EAD">
      <w:pPr>
        <w:pStyle w:val="1"/>
        <w:rPr>
          <w:rFonts w:ascii="Hiragino Kaku Gothic Pro W3" w:eastAsia="Hiragino Kaku Gothic Pro W3" w:hAnsi="Hiragino Kaku Gothic Pro W3"/>
          <w:color w:val="000000" w:themeColor="text1"/>
        </w:rPr>
      </w:pPr>
      <w:r>
        <w:rPr>
          <w:rFonts w:ascii="Hiragino Kaku Gothic Pro W3" w:eastAsia="Hiragino Kaku Gothic Pro W3" w:hAnsi="Hiragino Kaku Gothic Pro W3" w:hint="eastAsia"/>
          <w:color w:val="000000" w:themeColor="text1"/>
        </w:rPr>
        <w:t>具体的な施策</w:t>
      </w:r>
      <w:r w:rsidR="00AB42A5">
        <w:rPr>
          <w:rFonts w:ascii="Hiragino Kaku Gothic Pro W3" w:eastAsia="Hiragino Kaku Gothic Pro W3" w:hAnsi="Hiragino Kaku Gothic Pro W3" w:hint="eastAsia"/>
          <w:color w:val="000000" w:themeColor="text1"/>
        </w:rPr>
        <w:t>・得られる効果</w:t>
      </w:r>
    </w:p>
    <w:p w:rsidR="005F6EAD" w:rsidRDefault="005F6EAD" w:rsidP="005F6EAD">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rPr>
        <w:t>本企画は</w:t>
      </w:r>
      <w:r>
        <w:rPr>
          <w:rFonts w:ascii="Hiragino Kaku Gothic Pro W3" w:eastAsia="Hiragino Kaku Gothic Pro W3" w:hAnsi="Hiragino Kaku Gothic Pro W3"/>
          <w:color w:val="000000" w:themeColor="text1"/>
          <w:sz w:val="21"/>
          <w:szCs w:val="21"/>
          <w:lang w:val="en-US"/>
        </w:rPr>
        <w:t>iPhone</w:t>
      </w:r>
      <w:r>
        <w:rPr>
          <w:rFonts w:ascii="Hiragino Kaku Gothic Pro W3" w:eastAsia="Hiragino Kaku Gothic Pro W3" w:hAnsi="Hiragino Kaku Gothic Pro W3" w:hint="eastAsia"/>
          <w:color w:val="000000" w:themeColor="text1"/>
          <w:sz w:val="21"/>
          <w:szCs w:val="21"/>
          <w:lang w:val="en-US"/>
        </w:rPr>
        <w:t>ないし</w:t>
      </w:r>
      <w:r>
        <w:rPr>
          <w:rFonts w:ascii="Hiragino Kaku Gothic Pro W3" w:eastAsia="Hiragino Kaku Gothic Pro W3" w:hAnsi="Hiragino Kaku Gothic Pro W3"/>
          <w:color w:val="000000" w:themeColor="text1"/>
          <w:sz w:val="21"/>
          <w:szCs w:val="21"/>
          <w:lang w:val="en-US"/>
        </w:rPr>
        <w:t>Android</w:t>
      </w:r>
      <w:r>
        <w:rPr>
          <w:rFonts w:ascii="Hiragino Kaku Gothic Pro W3" w:eastAsia="Hiragino Kaku Gothic Pro W3" w:hAnsi="Hiragino Kaku Gothic Pro W3" w:hint="eastAsia"/>
          <w:color w:val="000000" w:themeColor="text1"/>
          <w:sz w:val="21"/>
          <w:szCs w:val="21"/>
          <w:lang w:val="en-US"/>
        </w:rPr>
        <w:t>のネイティブアプリケーションを想定しており、携帯のカメラをかざすだけで食品の傷み具合や、何日後にどの程度痛むか、などが画像によってわかりやすく把握することができるというものである。</w:t>
      </w:r>
    </w:p>
    <w:p w:rsidR="004E1E96" w:rsidRDefault="005F6EAD" w:rsidP="005F6EAD">
      <w:pPr>
        <w:rPr>
          <w:rFonts w:ascii="Hiragino Kaku Gothic Pro W3" w:eastAsia="Hiragino Kaku Gothic Pro W3" w:hAnsi="Hiragino Kaku Gothic Pro W3"/>
          <w:color w:val="000000" w:themeColor="text1"/>
          <w:sz w:val="21"/>
          <w:szCs w:val="21"/>
        </w:rPr>
      </w:pPr>
      <w:r>
        <w:rPr>
          <w:rFonts w:ascii="Hiragino Kaku Gothic Pro W3" w:eastAsia="Hiragino Kaku Gothic Pro W3" w:hAnsi="Hiragino Kaku Gothic Pro W3" w:hint="eastAsia"/>
          <w:color w:val="000000" w:themeColor="text1"/>
          <w:sz w:val="21"/>
          <w:szCs w:val="21"/>
        </w:rPr>
        <w:t>事前にある程度食品の傷み具合を把握することでさらに傷みが進行し食べられない食品をなくすとともに、少々傷んでいるものの食べられるものとあまり食べないほうがよいものを把握</w:t>
      </w:r>
      <w:r w:rsidR="0006114F">
        <w:rPr>
          <w:rFonts w:ascii="Hiragino Kaku Gothic Pro W3" w:eastAsia="Hiragino Kaku Gothic Pro W3" w:hAnsi="Hiragino Kaku Gothic Pro W3" w:hint="eastAsia"/>
          <w:color w:val="000000" w:themeColor="text1"/>
          <w:sz w:val="21"/>
          <w:szCs w:val="21"/>
        </w:rPr>
        <w:t>し、見た目のみで顧客の勝手な判断により食品が捨てられてしまうことなどを防止する。</w:t>
      </w:r>
    </w:p>
    <w:p w:rsidR="00CB4974" w:rsidRDefault="0006114F" w:rsidP="00CB4974">
      <w:pPr>
        <w:rPr>
          <w:rFonts w:ascii="Hiragino Kaku Gothic Pro W3" w:eastAsia="Hiragino Kaku Gothic Pro W3" w:hAnsi="Hiragino Kaku Gothic Pro W3"/>
          <w:color w:val="000000" w:themeColor="text1"/>
          <w:sz w:val="21"/>
          <w:szCs w:val="21"/>
        </w:rPr>
      </w:pPr>
      <w:r>
        <w:rPr>
          <w:rFonts w:ascii="Hiragino Kaku Gothic Pro W3" w:eastAsia="Hiragino Kaku Gothic Pro W3" w:hAnsi="Hiragino Kaku Gothic Pro W3" w:hint="eastAsia"/>
          <w:color w:val="000000" w:themeColor="text1"/>
          <w:sz w:val="21"/>
          <w:szCs w:val="21"/>
        </w:rPr>
        <w:t>また、購入する前にこのアプリケーションを使用することで、より良い食品を購入しユーザーのQOL向上にも繋げる。</w:t>
      </w:r>
    </w:p>
    <w:p w:rsidR="0006114F" w:rsidRPr="005F6EAD" w:rsidRDefault="0006114F" w:rsidP="0006114F">
      <w:pPr>
        <w:pStyle w:val="1"/>
        <w:rPr>
          <w:rFonts w:ascii="Hiragino Kaku Gothic Pro W3" w:eastAsia="Hiragino Kaku Gothic Pro W3" w:hAnsi="Hiragino Kaku Gothic Pro W3"/>
          <w:color w:val="000000" w:themeColor="text1"/>
        </w:rPr>
      </w:pPr>
      <w:r>
        <w:rPr>
          <w:rFonts w:ascii="Hiragino Kaku Gothic Pro W3" w:eastAsia="Hiragino Kaku Gothic Pro W3" w:hAnsi="Hiragino Kaku Gothic Pro W3" w:hint="eastAsia"/>
          <w:color w:val="000000" w:themeColor="text1"/>
        </w:rPr>
        <w:t>競合など</w:t>
      </w:r>
    </w:p>
    <w:p w:rsidR="00AB42A5" w:rsidRPr="00DD0696" w:rsidRDefault="0006114F" w:rsidP="00DD0696">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本アプリケーションを利用することにより、ユーザーは</w:t>
      </w:r>
      <w:r w:rsidR="00AB42A5">
        <w:rPr>
          <w:rFonts w:ascii="Hiragino Kaku Gothic Pro W3" w:eastAsia="Hiragino Kaku Gothic Pro W3" w:hAnsi="Hiragino Kaku Gothic Pro W3" w:hint="eastAsia"/>
          <w:color w:val="000000" w:themeColor="text1"/>
          <w:sz w:val="21"/>
          <w:szCs w:val="21"/>
          <w:lang w:val="en-US"/>
        </w:rPr>
        <w:t>主に野菜の葉物や果物などを中心とした、食品の鮮度、傷み具合を把握することができる。おおよそ</w:t>
      </w:r>
      <w:r w:rsidR="00AB42A5">
        <w:rPr>
          <w:rFonts w:ascii="Hiragino Kaku Gothic Pro W3" w:eastAsia="Hiragino Kaku Gothic Pro W3" w:hAnsi="Hiragino Kaku Gothic Pro W3"/>
          <w:color w:val="000000" w:themeColor="text1"/>
          <w:sz w:val="21"/>
          <w:szCs w:val="21"/>
          <w:lang w:val="en-US"/>
        </w:rPr>
        <w:t>2014</w:t>
      </w:r>
      <w:r w:rsidR="00AB42A5">
        <w:rPr>
          <w:rFonts w:ascii="Hiragino Kaku Gothic Pro W3" w:eastAsia="Hiragino Kaku Gothic Pro W3" w:hAnsi="Hiragino Kaku Gothic Pro W3" w:hint="eastAsia"/>
          <w:color w:val="000000" w:themeColor="text1"/>
          <w:sz w:val="21"/>
          <w:szCs w:val="21"/>
          <w:lang w:val="en-US"/>
        </w:rPr>
        <w:t>年</w:t>
      </w:r>
      <w:r w:rsidR="00AB42A5">
        <w:rPr>
          <w:rFonts w:ascii="Hiragino Kaku Gothic Pro W3" w:eastAsia="Hiragino Kaku Gothic Pro W3" w:hAnsi="Hiragino Kaku Gothic Pro W3" w:hint="eastAsia"/>
          <w:color w:val="000000" w:themeColor="text1"/>
          <w:sz w:val="21"/>
          <w:szCs w:val="21"/>
          <w:lang w:val="en-US"/>
        </w:rPr>
        <w:lastRenderedPageBreak/>
        <w:t>にこういった鮮度を測るハードウェアというものがいくつか作られており、それらが競合とは言えるが、本企画ではユーザーはスマートフォンさえあれば余計なハードウェアを外に持ち歩く必要もないため、十分に勝算が見込まれる。</w:t>
      </w:r>
    </w:p>
    <w:p w:rsidR="00AB42A5" w:rsidRPr="005F6EAD" w:rsidRDefault="00AB42A5" w:rsidP="00AB42A5">
      <w:pPr>
        <w:pStyle w:val="1"/>
        <w:rPr>
          <w:rFonts w:ascii="Hiragino Kaku Gothic Pro W3" w:eastAsia="Hiragino Kaku Gothic Pro W3" w:hAnsi="Hiragino Kaku Gothic Pro W3"/>
          <w:color w:val="000000" w:themeColor="text1"/>
        </w:rPr>
      </w:pPr>
      <w:r>
        <w:rPr>
          <w:rFonts w:ascii="Hiragino Kaku Gothic Pro W3" w:eastAsia="Hiragino Kaku Gothic Pro W3" w:hAnsi="Hiragino Kaku Gothic Pro W3" w:hint="eastAsia"/>
          <w:color w:val="000000" w:themeColor="text1"/>
        </w:rPr>
        <w:t>拡張性</w:t>
      </w:r>
    </w:p>
    <w:p w:rsidR="00AB42A5" w:rsidRDefault="00AB42A5" w:rsidP="00AB42A5">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鮮度に限らず、食べごろや、一般的にある</w:t>
      </w:r>
      <w:r w:rsidR="008943A5">
        <w:rPr>
          <w:rFonts w:ascii="Hiragino Kaku Gothic Pro W3" w:eastAsia="Hiragino Kaku Gothic Pro W3" w:hAnsi="Hiragino Kaku Gothic Pro W3" w:hint="eastAsia"/>
          <w:color w:val="000000" w:themeColor="text1"/>
          <w:sz w:val="21"/>
          <w:szCs w:val="21"/>
          <w:lang w:val="en-US"/>
        </w:rPr>
        <w:t>レシピなどのアプリとの連動や、鮮度を一度読み込ませると、食べごろや腐る前に</w:t>
      </w:r>
      <w:r w:rsidR="008943A5">
        <w:rPr>
          <w:rFonts w:ascii="Hiragino Kaku Gothic Pro W3" w:eastAsia="Hiragino Kaku Gothic Pro W3" w:hAnsi="Hiragino Kaku Gothic Pro W3"/>
          <w:color w:val="000000" w:themeColor="text1"/>
          <w:sz w:val="21"/>
          <w:szCs w:val="21"/>
          <w:lang w:val="en-US"/>
        </w:rPr>
        <w:t>LINE Bot</w:t>
      </w:r>
      <w:r w:rsidR="008943A5">
        <w:rPr>
          <w:rFonts w:ascii="Hiragino Kaku Gothic Pro W3" w:eastAsia="Hiragino Kaku Gothic Pro W3" w:hAnsi="Hiragino Kaku Gothic Pro W3" w:hint="eastAsia"/>
          <w:color w:val="000000" w:themeColor="text1"/>
          <w:sz w:val="21"/>
          <w:szCs w:val="21"/>
          <w:lang w:val="en-US"/>
        </w:rPr>
        <w:t>等で通知する、など様々な拡張が考えられる。</w:t>
      </w:r>
    </w:p>
    <w:p w:rsidR="008943A5" w:rsidRPr="008943A5" w:rsidRDefault="008943A5" w:rsidP="00AB42A5">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また、同じ考え方で傷み具合を判定するという意味では、髪の毛の傷み具合を判定する、というものも案としてあり、美容方面にも応用が考えられる。</w:t>
      </w:r>
    </w:p>
    <w:p w:rsidR="00AB42A5" w:rsidRPr="005F6EAD" w:rsidRDefault="008943A5" w:rsidP="00AB42A5">
      <w:pPr>
        <w:pStyle w:val="1"/>
        <w:rPr>
          <w:rFonts w:ascii="Hiragino Kaku Gothic Pro W3" w:eastAsia="Hiragino Kaku Gothic Pro W3" w:hAnsi="Hiragino Kaku Gothic Pro W3"/>
          <w:color w:val="000000" w:themeColor="text1"/>
        </w:rPr>
      </w:pPr>
      <w:r>
        <w:rPr>
          <w:rFonts w:ascii="Hiragino Kaku Gothic Pro W3" w:eastAsia="Hiragino Kaku Gothic Pro W3" w:hAnsi="Hiragino Kaku Gothic Pro W3" w:hint="eastAsia"/>
          <w:color w:val="000000" w:themeColor="text1"/>
        </w:rPr>
        <w:t>予算</w:t>
      </w:r>
    </w:p>
    <w:p w:rsidR="008943A5" w:rsidRDefault="008943A5" w:rsidP="00604471">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基本的には</w:t>
      </w:r>
      <w:r>
        <w:rPr>
          <w:rFonts w:ascii="Hiragino Kaku Gothic Pro W3" w:eastAsia="Hiragino Kaku Gothic Pro W3" w:hAnsi="Hiragino Kaku Gothic Pro W3"/>
          <w:color w:val="000000" w:themeColor="text1"/>
          <w:sz w:val="21"/>
          <w:szCs w:val="21"/>
          <w:lang w:val="en-US"/>
        </w:rPr>
        <w:t>API</w:t>
      </w:r>
      <w:r>
        <w:rPr>
          <w:rFonts w:ascii="Hiragino Kaku Gothic Pro W3" w:eastAsia="Hiragino Kaku Gothic Pro W3" w:hAnsi="Hiragino Kaku Gothic Pro W3" w:hint="eastAsia"/>
          <w:color w:val="000000" w:themeColor="text1"/>
          <w:sz w:val="21"/>
          <w:szCs w:val="21"/>
          <w:lang w:val="en-US"/>
        </w:rPr>
        <w:t>利用料金、サーバー利用料金などが開発費用として挙げられ、サーバスペック次第で、1ヶ月で</w:t>
      </w:r>
      <w:r>
        <w:rPr>
          <w:rFonts w:ascii="Hiragino Kaku Gothic Pro W3" w:eastAsia="Hiragino Kaku Gothic Pro W3" w:hAnsi="Hiragino Kaku Gothic Pro W3"/>
          <w:color w:val="000000" w:themeColor="text1"/>
          <w:sz w:val="21"/>
          <w:szCs w:val="21"/>
          <w:lang w:val="en-US"/>
        </w:rPr>
        <w:t>1000</w:t>
      </w:r>
      <w:r>
        <w:rPr>
          <w:rFonts w:ascii="Hiragino Kaku Gothic Pro W3" w:eastAsia="Hiragino Kaku Gothic Pro W3" w:hAnsi="Hiragino Kaku Gothic Pro W3" w:hint="eastAsia"/>
          <w:color w:val="000000" w:themeColor="text1"/>
          <w:sz w:val="21"/>
          <w:szCs w:val="21"/>
          <w:lang w:val="en-US"/>
        </w:rPr>
        <w:t>円から</w:t>
      </w:r>
      <w:r>
        <w:rPr>
          <w:rFonts w:ascii="Hiragino Kaku Gothic Pro W3" w:eastAsia="Hiragino Kaku Gothic Pro W3" w:hAnsi="Hiragino Kaku Gothic Pro W3"/>
          <w:color w:val="000000" w:themeColor="text1"/>
          <w:sz w:val="21"/>
          <w:szCs w:val="21"/>
          <w:lang w:val="en-US"/>
        </w:rPr>
        <w:t>2500</w:t>
      </w:r>
      <w:r>
        <w:rPr>
          <w:rFonts w:ascii="Hiragino Kaku Gothic Pro W3" w:eastAsia="Hiragino Kaku Gothic Pro W3" w:hAnsi="Hiragino Kaku Gothic Pro W3" w:hint="eastAsia"/>
          <w:color w:val="000000" w:themeColor="text1"/>
          <w:sz w:val="21"/>
          <w:szCs w:val="21"/>
          <w:lang w:val="en-US"/>
        </w:rPr>
        <w:t>円程度、一年間利用すると単純計算でおおよそ</w:t>
      </w:r>
      <w:r>
        <w:rPr>
          <w:rFonts w:ascii="Hiragino Kaku Gothic Pro W3" w:eastAsia="Hiragino Kaku Gothic Pro W3" w:hAnsi="Hiragino Kaku Gothic Pro W3"/>
          <w:color w:val="000000" w:themeColor="text1"/>
          <w:sz w:val="21"/>
          <w:szCs w:val="21"/>
          <w:lang w:val="en-US"/>
        </w:rPr>
        <w:t>12000</w:t>
      </w:r>
      <w:r>
        <w:rPr>
          <w:rFonts w:ascii="Hiragino Kaku Gothic Pro W3" w:eastAsia="Hiragino Kaku Gothic Pro W3" w:hAnsi="Hiragino Kaku Gothic Pro W3" w:hint="eastAsia"/>
          <w:color w:val="000000" w:themeColor="text1"/>
          <w:sz w:val="21"/>
          <w:szCs w:val="21"/>
          <w:lang w:val="en-US"/>
        </w:rPr>
        <w:t>円から</w:t>
      </w:r>
      <w:r>
        <w:rPr>
          <w:rFonts w:ascii="Hiragino Kaku Gothic Pro W3" w:eastAsia="Hiragino Kaku Gothic Pro W3" w:hAnsi="Hiragino Kaku Gothic Pro W3"/>
          <w:color w:val="000000" w:themeColor="text1"/>
          <w:sz w:val="21"/>
          <w:szCs w:val="21"/>
          <w:lang w:val="en-US"/>
        </w:rPr>
        <w:t>30000</w:t>
      </w:r>
      <w:r>
        <w:rPr>
          <w:rFonts w:ascii="Hiragino Kaku Gothic Pro W3" w:eastAsia="Hiragino Kaku Gothic Pro W3" w:hAnsi="Hiragino Kaku Gothic Pro W3" w:hint="eastAsia"/>
          <w:color w:val="000000" w:themeColor="text1"/>
          <w:sz w:val="21"/>
          <w:szCs w:val="21"/>
          <w:lang w:val="en-US"/>
        </w:rPr>
        <w:t>円程度である。</w:t>
      </w:r>
    </w:p>
    <w:p w:rsidR="008943A5" w:rsidRPr="005F6EAD" w:rsidRDefault="000F5731" w:rsidP="008943A5">
      <w:pPr>
        <w:pStyle w:val="1"/>
        <w:rPr>
          <w:rFonts w:ascii="Hiragino Kaku Gothic Pro W3" w:eastAsia="Hiragino Kaku Gothic Pro W3" w:hAnsi="Hiragino Kaku Gothic Pro W3"/>
          <w:color w:val="000000" w:themeColor="text1"/>
        </w:rPr>
      </w:pPr>
      <w:r>
        <w:rPr>
          <w:rFonts w:ascii="Hiragino Kaku Gothic Pro W3" w:eastAsia="Hiragino Kaku Gothic Pro W3" w:hAnsi="Hiragino Kaku Gothic Pro W3" w:hint="eastAsia"/>
          <w:color w:val="000000" w:themeColor="text1"/>
        </w:rPr>
        <w:t>スケジュール</w:t>
      </w:r>
    </w:p>
    <w:p w:rsidR="008943A5" w:rsidRDefault="00604471" w:rsidP="008943A5">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主に食品画像の学習は半年続けて継続していきつつ、学習モデルを最適化していく。</w:t>
      </w:r>
    </w:p>
    <w:p w:rsidR="00EF310A" w:rsidRDefault="00604471" w:rsidP="00CB4974">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開発期間としては、基本的な機能である消費期限を表示させるものについては</w:t>
      </w:r>
      <w:r>
        <w:rPr>
          <w:rFonts w:ascii="Hiragino Kaku Gothic Pro W3" w:eastAsia="Hiragino Kaku Gothic Pro W3" w:hAnsi="Hiragino Kaku Gothic Pro W3"/>
          <w:color w:val="000000" w:themeColor="text1"/>
          <w:sz w:val="21"/>
          <w:szCs w:val="21"/>
          <w:lang w:val="en-US"/>
        </w:rPr>
        <w:t>1</w:t>
      </w:r>
      <w:r>
        <w:rPr>
          <w:rFonts w:ascii="Hiragino Kaku Gothic Pro W3" w:eastAsia="Hiragino Kaku Gothic Pro W3" w:hAnsi="Hiragino Kaku Gothic Pro W3" w:hint="eastAsia"/>
          <w:color w:val="000000" w:themeColor="text1"/>
          <w:sz w:val="21"/>
          <w:szCs w:val="21"/>
          <w:lang w:val="en-US"/>
        </w:rPr>
        <w:t>ヶ月以内で製作可能であり、</w:t>
      </w:r>
      <w:r>
        <w:rPr>
          <w:rFonts w:ascii="Hiragino Kaku Gothic Pro W3" w:eastAsia="Hiragino Kaku Gothic Pro W3" w:hAnsi="Hiragino Kaku Gothic Pro W3"/>
          <w:color w:val="000000" w:themeColor="text1"/>
          <w:sz w:val="21"/>
          <w:szCs w:val="21"/>
          <w:lang w:val="en-US"/>
        </w:rPr>
        <w:t>UI</w:t>
      </w:r>
      <w:r>
        <w:rPr>
          <w:rFonts w:ascii="Hiragino Kaku Gothic Pro W3" w:eastAsia="Hiragino Kaku Gothic Pro W3" w:hAnsi="Hiragino Kaku Gothic Pro W3" w:hint="eastAsia"/>
          <w:color w:val="000000" w:themeColor="text1"/>
          <w:sz w:val="21"/>
          <w:szCs w:val="21"/>
          <w:lang w:val="en-US"/>
        </w:rPr>
        <w:t>の作り込みなどと、学生であることを踏まえると</w:t>
      </w:r>
      <w:r>
        <w:rPr>
          <w:rFonts w:ascii="Hiragino Kaku Gothic Pro W3" w:eastAsia="Hiragino Kaku Gothic Pro W3" w:hAnsi="Hiragino Kaku Gothic Pro W3"/>
          <w:color w:val="000000" w:themeColor="text1"/>
          <w:sz w:val="21"/>
          <w:szCs w:val="21"/>
          <w:lang w:val="en-US"/>
        </w:rPr>
        <w:t>2</w:t>
      </w:r>
      <w:r>
        <w:rPr>
          <w:rFonts w:ascii="Hiragino Kaku Gothic Pro W3" w:eastAsia="Hiragino Kaku Gothic Pro W3" w:hAnsi="Hiragino Kaku Gothic Pro W3" w:hint="eastAsia"/>
          <w:color w:val="000000" w:themeColor="text1"/>
          <w:sz w:val="21"/>
          <w:szCs w:val="21"/>
          <w:lang w:val="en-US"/>
        </w:rPr>
        <w:t>ヶ月程度、そして機能拡張に</w:t>
      </w:r>
      <w:r>
        <w:rPr>
          <w:rFonts w:ascii="Hiragino Kaku Gothic Pro W3" w:eastAsia="Hiragino Kaku Gothic Pro W3" w:hAnsi="Hiragino Kaku Gothic Pro W3"/>
          <w:color w:val="000000" w:themeColor="text1"/>
          <w:sz w:val="21"/>
          <w:szCs w:val="21"/>
          <w:lang w:val="en-US"/>
        </w:rPr>
        <w:t>3</w:t>
      </w:r>
      <w:r>
        <w:rPr>
          <w:rFonts w:ascii="Hiragino Kaku Gothic Pro W3" w:eastAsia="Hiragino Kaku Gothic Pro W3" w:hAnsi="Hiragino Kaku Gothic Pro W3" w:hint="eastAsia"/>
          <w:color w:val="000000" w:themeColor="text1"/>
          <w:sz w:val="21"/>
          <w:szCs w:val="21"/>
          <w:lang w:val="en-US"/>
        </w:rPr>
        <w:t>ヶ月程度、最終的なバグ修正などに</w:t>
      </w:r>
      <w:r>
        <w:rPr>
          <w:rFonts w:ascii="Hiragino Kaku Gothic Pro W3" w:eastAsia="Hiragino Kaku Gothic Pro W3" w:hAnsi="Hiragino Kaku Gothic Pro W3"/>
          <w:color w:val="000000" w:themeColor="text1"/>
          <w:sz w:val="21"/>
          <w:szCs w:val="21"/>
          <w:lang w:val="en-US"/>
        </w:rPr>
        <w:t>1</w:t>
      </w:r>
      <w:r>
        <w:rPr>
          <w:rFonts w:ascii="Hiragino Kaku Gothic Pro W3" w:eastAsia="Hiragino Kaku Gothic Pro W3" w:hAnsi="Hiragino Kaku Gothic Pro W3" w:hint="eastAsia"/>
          <w:color w:val="000000" w:themeColor="text1"/>
          <w:sz w:val="21"/>
          <w:szCs w:val="21"/>
          <w:lang w:val="en-US"/>
        </w:rPr>
        <w:t>〜</w:t>
      </w:r>
      <w:r>
        <w:rPr>
          <w:rFonts w:ascii="Hiragino Kaku Gothic Pro W3" w:eastAsia="Hiragino Kaku Gothic Pro W3" w:hAnsi="Hiragino Kaku Gothic Pro W3"/>
          <w:color w:val="000000" w:themeColor="text1"/>
          <w:sz w:val="21"/>
          <w:szCs w:val="21"/>
          <w:lang w:val="en-US"/>
        </w:rPr>
        <w:t>2</w:t>
      </w:r>
      <w:r>
        <w:rPr>
          <w:rFonts w:ascii="Hiragino Kaku Gothic Pro W3" w:eastAsia="Hiragino Kaku Gothic Pro W3" w:hAnsi="Hiragino Kaku Gothic Pro W3" w:hint="eastAsia"/>
          <w:color w:val="000000" w:themeColor="text1"/>
          <w:sz w:val="21"/>
          <w:szCs w:val="21"/>
          <w:lang w:val="en-US"/>
        </w:rPr>
        <w:t>ヶ月程度で、半年程度のスケジュール間で</w:t>
      </w:r>
      <w:r>
        <w:rPr>
          <w:rFonts w:ascii="Hiragino Kaku Gothic Pro W3" w:eastAsia="Hiragino Kaku Gothic Pro W3" w:hAnsi="Hiragino Kaku Gothic Pro W3"/>
          <w:color w:val="000000" w:themeColor="text1"/>
          <w:sz w:val="21"/>
          <w:szCs w:val="21"/>
          <w:lang w:val="en-US"/>
        </w:rPr>
        <w:t>DATEAPPS</w:t>
      </w:r>
      <w:r>
        <w:rPr>
          <w:rFonts w:ascii="Hiragino Kaku Gothic Pro W3" w:eastAsia="Hiragino Kaku Gothic Pro W3" w:hAnsi="Hiragino Kaku Gothic Pro W3" w:hint="eastAsia"/>
          <w:color w:val="000000" w:themeColor="text1"/>
          <w:sz w:val="21"/>
          <w:szCs w:val="21"/>
          <w:lang w:val="en-US"/>
        </w:rPr>
        <w:t>出場を目指す。</w:t>
      </w:r>
    </w:p>
    <w:p w:rsidR="00CB4974" w:rsidRPr="005F6EAD" w:rsidRDefault="00CB4974" w:rsidP="00CB4974">
      <w:pPr>
        <w:pStyle w:val="1"/>
        <w:rPr>
          <w:rFonts w:ascii="Hiragino Kaku Gothic Pro W3" w:eastAsia="Hiragino Kaku Gothic Pro W3" w:hAnsi="Hiragino Kaku Gothic Pro W3"/>
          <w:color w:val="000000" w:themeColor="text1"/>
        </w:rPr>
      </w:pPr>
      <w:r>
        <w:rPr>
          <w:rFonts w:ascii="Hiragino Kaku Gothic Pro W3" w:eastAsia="Hiragino Kaku Gothic Pro W3" w:hAnsi="Hiragino Kaku Gothic Pro W3" w:hint="eastAsia"/>
          <w:color w:val="000000" w:themeColor="text1"/>
        </w:rPr>
        <w:t>技術詳細</w:t>
      </w:r>
    </w:p>
    <w:p w:rsidR="00CB4974" w:rsidRDefault="00CB4974" w:rsidP="00CB4974">
      <w:pPr>
        <w:rPr>
          <w:rFonts w:ascii="Hiragino Kaku Gothic Pro W3" w:eastAsia="Hiragino Kaku Gothic Pro W3" w:hAnsi="Hiragino Kaku Gothic Pro W3"/>
          <w:color w:val="000000" w:themeColor="text1"/>
          <w:sz w:val="21"/>
          <w:szCs w:val="21"/>
        </w:rPr>
      </w:pPr>
      <w:r>
        <w:rPr>
          <w:rFonts w:ascii="Hiragino Kaku Gothic Pro W3" w:eastAsia="Hiragino Kaku Gothic Pro W3" w:hAnsi="Hiragino Kaku Gothic Pro W3" w:hint="eastAsia"/>
          <w:color w:val="000000" w:themeColor="text1"/>
          <w:sz w:val="21"/>
          <w:szCs w:val="21"/>
        </w:rPr>
        <w:t>現時点で必要となる技術などを以下に示す</w:t>
      </w:r>
      <w:proofErr w:type="gramStart"/>
      <w:r>
        <w:rPr>
          <w:rFonts w:ascii="Hiragino Kaku Gothic Pro W3" w:eastAsia="Hiragino Kaku Gothic Pro W3" w:hAnsi="Hiragino Kaku Gothic Pro W3" w:hint="eastAsia"/>
          <w:color w:val="000000" w:themeColor="text1"/>
          <w:sz w:val="21"/>
          <w:szCs w:val="21"/>
        </w:rPr>
        <w:t>。。</w:t>
      </w:r>
      <w:proofErr w:type="gramEnd"/>
    </w:p>
    <w:p w:rsidR="00CB4974" w:rsidRDefault="00CB4974" w:rsidP="00CB4974">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rPr>
        <w:t>・ネイティブアプリケーション開発で、</w:t>
      </w:r>
      <w:r>
        <w:rPr>
          <w:rFonts w:ascii="Hiragino Kaku Gothic Pro W3" w:eastAsia="Hiragino Kaku Gothic Pro W3" w:hAnsi="Hiragino Kaku Gothic Pro W3"/>
          <w:color w:val="000000" w:themeColor="text1"/>
          <w:sz w:val="21"/>
          <w:szCs w:val="21"/>
          <w:lang w:val="en-US"/>
        </w:rPr>
        <w:t>iOS</w:t>
      </w:r>
      <w:r>
        <w:rPr>
          <w:rFonts w:ascii="Hiragino Kaku Gothic Pro W3" w:eastAsia="Hiragino Kaku Gothic Pro W3" w:hAnsi="Hiragino Kaku Gothic Pro W3" w:hint="eastAsia"/>
          <w:color w:val="000000" w:themeColor="text1"/>
          <w:sz w:val="21"/>
          <w:szCs w:val="21"/>
          <w:lang w:val="en-US"/>
        </w:rPr>
        <w:t>と</w:t>
      </w:r>
      <w:r>
        <w:rPr>
          <w:rFonts w:ascii="Hiragino Kaku Gothic Pro W3" w:eastAsia="Hiragino Kaku Gothic Pro W3" w:hAnsi="Hiragino Kaku Gothic Pro W3"/>
          <w:color w:val="000000" w:themeColor="text1"/>
          <w:sz w:val="21"/>
          <w:szCs w:val="21"/>
          <w:lang w:val="en-US"/>
        </w:rPr>
        <w:t>Android</w:t>
      </w:r>
      <w:r>
        <w:rPr>
          <w:rFonts w:ascii="Hiragino Kaku Gothic Pro W3" w:eastAsia="Hiragino Kaku Gothic Pro W3" w:hAnsi="Hiragino Kaku Gothic Pro W3" w:hint="eastAsia"/>
          <w:color w:val="000000" w:themeColor="text1"/>
          <w:sz w:val="21"/>
          <w:szCs w:val="21"/>
          <w:lang w:val="en-US"/>
        </w:rPr>
        <w:t>は分けて開発を行う。</w:t>
      </w:r>
    </w:p>
    <w:p w:rsidR="00CB4974" w:rsidRDefault="00CB4974" w:rsidP="00CB4974">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w:t>
      </w:r>
      <w:r>
        <w:rPr>
          <w:rFonts w:ascii="Hiragino Kaku Gothic Pro W3" w:eastAsia="Hiragino Kaku Gothic Pro W3" w:hAnsi="Hiragino Kaku Gothic Pro W3"/>
          <w:color w:val="000000" w:themeColor="text1"/>
          <w:sz w:val="21"/>
          <w:szCs w:val="21"/>
          <w:lang w:val="en-US"/>
        </w:rPr>
        <w:t>Swift</w:t>
      </w:r>
      <w:r>
        <w:rPr>
          <w:rFonts w:ascii="Hiragino Kaku Gothic Pro W3" w:eastAsia="Hiragino Kaku Gothic Pro W3" w:hAnsi="Hiragino Kaku Gothic Pro W3" w:hint="eastAsia"/>
          <w:color w:val="000000" w:themeColor="text1"/>
          <w:sz w:val="21"/>
          <w:szCs w:val="21"/>
          <w:lang w:val="en-US"/>
        </w:rPr>
        <w:t>、</w:t>
      </w:r>
      <w:r>
        <w:rPr>
          <w:rFonts w:ascii="Hiragino Kaku Gothic Pro W3" w:eastAsia="Hiragino Kaku Gothic Pro W3" w:hAnsi="Hiragino Kaku Gothic Pro W3"/>
          <w:color w:val="000000" w:themeColor="text1"/>
          <w:sz w:val="21"/>
          <w:szCs w:val="21"/>
          <w:lang w:val="en-US"/>
        </w:rPr>
        <w:t>Java)</w:t>
      </w:r>
    </w:p>
    <w:p w:rsidR="00CB4974" w:rsidRDefault="00CB4974" w:rsidP="00CB4974">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・メインの傷み具合判別機能はW</w:t>
      </w:r>
      <w:r>
        <w:rPr>
          <w:rFonts w:ascii="Hiragino Kaku Gothic Pro W3" w:eastAsia="Hiragino Kaku Gothic Pro W3" w:hAnsi="Hiragino Kaku Gothic Pro W3"/>
          <w:color w:val="000000" w:themeColor="text1"/>
          <w:sz w:val="21"/>
          <w:szCs w:val="21"/>
          <w:lang w:val="en-US"/>
        </w:rPr>
        <w:t>EB API</w:t>
      </w:r>
      <w:r>
        <w:rPr>
          <w:rFonts w:ascii="Hiragino Kaku Gothic Pro W3" w:eastAsia="Hiragino Kaku Gothic Pro W3" w:hAnsi="Hiragino Kaku Gothic Pro W3" w:hint="eastAsia"/>
          <w:color w:val="000000" w:themeColor="text1"/>
          <w:sz w:val="21"/>
          <w:szCs w:val="21"/>
          <w:lang w:val="en-US"/>
        </w:rPr>
        <w:t>として</w:t>
      </w:r>
      <w:r>
        <w:rPr>
          <w:rFonts w:ascii="Hiragino Kaku Gothic Pro W3" w:eastAsia="Hiragino Kaku Gothic Pro W3" w:hAnsi="Hiragino Kaku Gothic Pro W3"/>
          <w:color w:val="000000" w:themeColor="text1"/>
          <w:sz w:val="21"/>
          <w:szCs w:val="21"/>
          <w:lang w:val="en-US"/>
        </w:rPr>
        <w:t>Flask</w:t>
      </w:r>
      <w:r>
        <w:rPr>
          <w:rFonts w:ascii="Hiragino Kaku Gothic Pro W3" w:eastAsia="Hiragino Kaku Gothic Pro W3" w:hAnsi="Hiragino Kaku Gothic Pro W3" w:hint="eastAsia"/>
          <w:color w:val="000000" w:themeColor="text1"/>
          <w:sz w:val="21"/>
          <w:szCs w:val="21"/>
          <w:lang w:val="en-US"/>
        </w:rPr>
        <w:t>等で実装し、G</w:t>
      </w:r>
      <w:r>
        <w:rPr>
          <w:rFonts w:ascii="Hiragino Kaku Gothic Pro W3" w:eastAsia="Hiragino Kaku Gothic Pro W3" w:hAnsi="Hiragino Kaku Gothic Pro W3"/>
          <w:color w:val="000000" w:themeColor="text1"/>
          <w:sz w:val="21"/>
          <w:szCs w:val="21"/>
          <w:lang w:val="en-US"/>
        </w:rPr>
        <w:t>CP</w:t>
      </w:r>
      <w:r>
        <w:rPr>
          <w:rFonts w:ascii="Hiragino Kaku Gothic Pro W3" w:eastAsia="Hiragino Kaku Gothic Pro W3" w:hAnsi="Hiragino Kaku Gothic Pro W3" w:hint="eastAsia"/>
          <w:color w:val="000000" w:themeColor="text1"/>
          <w:sz w:val="21"/>
          <w:szCs w:val="21"/>
          <w:lang w:val="en-US"/>
        </w:rPr>
        <w:t>の</w:t>
      </w:r>
      <w:r w:rsidRPr="00CB4974">
        <w:rPr>
          <w:rFonts w:ascii="Hiragino Kaku Gothic Pro W3" w:eastAsia="Hiragino Kaku Gothic Pro W3" w:hAnsi="Hiragino Kaku Gothic Pro W3"/>
          <w:color w:val="000000" w:themeColor="text1"/>
          <w:sz w:val="21"/>
          <w:szCs w:val="21"/>
          <w:lang w:val="en-US"/>
        </w:rPr>
        <w:t>Compute Engine</w:t>
      </w:r>
      <w:r>
        <w:rPr>
          <w:rFonts w:ascii="Hiragino Kaku Gothic Pro W3" w:eastAsia="Hiragino Kaku Gothic Pro W3" w:hAnsi="Hiragino Kaku Gothic Pro W3" w:hint="eastAsia"/>
          <w:color w:val="000000" w:themeColor="text1"/>
          <w:sz w:val="21"/>
          <w:szCs w:val="21"/>
          <w:lang w:val="en-US"/>
        </w:rPr>
        <w:t>と呼ばれる</w:t>
      </w:r>
      <w:r>
        <w:rPr>
          <w:rFonts w:ascii="Hiragino Kaku Gothic Pro W3" w:eastAsia="Hiragino Kaku Gothic Pro W3" w:hAnsi="Hiragino Kaku Gothic Pro W3"/>
          <w:color w:val="000000" w:themeColor="text1"/>
          <w:sz w:val="21"/>
          <w:szCs w:val="21"/>
          <w:lang w:val="en-US"/>
        </w:rPr>
        <w:t>VPS</w:t>
      </w:r>
      <w:r>
        <w:rPr>
          <w:rFonts w:ascii="Hiragino Kaku Gothic Pro W3" w:eastAsia="Hiragino Kaku Gothic Pro W3" w:hAnsi="Hiragino Kaku Gothic Pro W3" w:hint="eastAsia"/>
          <w:color w:val="000000" w:themeColor="text1"/>
          <w:sz w:val="21"/>
          <w:szCs w:val="21"/>
          <w:lang w:val="en-US"/>
        </w:rPr>
        <w:t>サーバー上に載せる方法か、(</w:t>
      </w:r>
      <w:r>
        <w:rPr>
          <w:rFonts w:ascii="Hiragino Kaku Gothic Pro W3" w:eastAsia="Hiragino Kaku Gothic Pro W3" w:hAnsi="Hiragino Kaku Gothic Pro W3"/>
          <w:color w:val="000000" w:themeColor="text1"/>
          <w:sz w:val="21"/>
          <w:szCs w:val="21"/>
          <w:lang w:val="en-US"/>
        </w:rPr>
        <w:t>Python)</w:t>
      </w:r>
    </w:p>
    <w:p w:rsidR="00CB4974" w:rsidRDefault="00CB4974" w:rsidP="00CB4974">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A</w:t>
      </w:r>
      <w:r>
        <w:rPr>
          <w:rFonts w:ascii="Hiragino Kaku Gothic Pro W3" w:eastAsia="Hiragino Kaku Gothic Pro W3" w:hAnsi="Hiragino Kaku Gothic Pro W3"/>
          <w:color w:val="000000" w:themeColor="text1"/>
          <w:sz w:val="21"/>
          <w:szCs w:val="21"/>
          <w:lang w:val="en-US"/>
        </w:rPr>
        <w:t>zure</w:t>
      </w:r>
      <w:r>
        <w:rPr>
          <w:rFonts w:ascii="Hiragino Kaku Gothic Pro W3" w:eastAsia="Hiragino Kaku Gothic Pro W3" w:hAnsi="Hiragino Kaku Gothic Pro W3" w:hint="eastAsia"/>
          <w:color w:val="000000" w:themeColor="text1"/>
          <w:sz w:val="21"/>
          <w:szCs w:val="21"/>
          <w:lang w:val="en-US"/>
        </w:rPr>
        <w:t>の</w:t>
      </w:r>
      <w:r>
        <w:rPr>
          <w:rFonts w:ascii="Hiragino Kaku Gothic Pro W3" w:eastAsia="Hiragino Kaku Gothic Pro W3" w:hAnsi="Hiragino Kaku Gothic Pro W3"/>
          <w:color w:val="000000" w:themeColor="text1"/>
          <w:sz w:val="21"/>
          <w:szCs w:val="21"/>
          <w:lang w:val="en-US"/>
        </w:rPr>
        <w:t>Custom Vision</w:t>
      </w:r>
      <w:r>
        <w:rPr>
          <w:rFonts w:ascii="Hiragino Kaku Gothic Pro W3" w:eastAsia="Hiragino Kaku Gothic Pro W3" w:hAnsi="Hiragino Kaku Gothic Pro W3" w:hint="eastAsia"/>
          <w:color w:val="000000" w:themeColor="text1"/>
          <w:sz w:val="21"/>
          <w:szCs w:val="21"/>
          <w:lang w:val="en-US"/>
        </w:rPr>
        <w:t>などで学習させ、i</w:t>
      </w:r>
      <w:r>
        <w:rPr>
          <w:rFonts w:ascii="Hiragino Kaku Gothic Pro W3" w:eastAsia="Hiragino Kaku Gothic Pro W3" w:hAnsi="Hiragino Kaku Gothic Pro W3"/>
          <w:color w:val="000000" w:themeColor="text1"/>
          <w:sz w:val="21"/>
          <w:szCs w:val="21"/>
          <w:lang w:val="en-US"/>
        </w:rPr>
        <w:t>OS</w:t>
      </w:r>
      <w:r>
        <w:rPr>
          <w:rFonts w:ascii="Hiragino Kaku Gothic Pro W3" w:eastAsia="Hiragino Kaku Gothic Pro W3" w:hAnsi="Hiragino Kaku Gothic Pro W3" w:hint="eastAsia"/>
          <w:color w:val="000000" w:themeColor="text1"/>
          <w:sz w:val="21"/>
          <w:szCs w:val="21"/>
          <w:lang w:val="en-US"/>
        </w:rPr>
        <w:t>の場合は</w:t>
      </w:r>
      <w:r>
        <w:rPr>
          <w:rFonts w:ascii="Hiragino Kaku Gothic Pro W3" w:eastAsia="Hiragino Kaku Gothic Pro W3" w:hAnsi="Hiragino Kaku Gothic Pro W3"/>
          <w:color w:val="000000" w:themeColor="text1"/>
          <w:sz w:val="21"/>
          <w:szCs w:val="21"/>
          <w:lang w:val="en-US"/>
        </w:rPr>
        <w:t>Core ML</w:t>
      </w:r>
      <w:r>
        <w:rPr>
          <w:rFonts w:ascii="Hiragino Kaku Gothic Pro W3" w:eastAsia="Hiragino Kaku Gothic Pro W3" w:hAnsi="Hiragino Kaku Gothic Pro W3" w:hint="eastAsia"/>
          <w:color w:val="000000" w:themeColor="text1"/>
          <w:sz w:val="21"/>
          <w:szCs w:val="21"/>
          <w:lang w:val="en-US"/>
        </w:rPr>
        <w:t>、</w:t>
      </w:r>
      <w:r>
        <w:rPr>
          <w:rFonts w:ascii="Hiragino Kaku Gothic Pro W3" w:eastAsia="Hiragino Kaku Gothic Pro W3" w:hAnsi="Hiragino Kaku Gothic Pro W3"/>
          <w:color w:val="000000" w:themeColor="text1"/>
          <w:sz w:val="21"/>
          <w:szCs w:val="21"/>
          <w:lang w:val="en-US"/>
        </w:rPr>
        <w:t>A</w:t>
      </w:r>
      <w:r>
        <w:rPr>
          <w:rFonts w:ascii="Hiragino Kaku Gothic Pro W3" w:eastAsia="Hiragino Kaku Gothic Pro W3" w:hAnsi="Hiragino Kaku Gothic Pro W3" w:hint="eastAsia"/>
          <w:color w:val="000000" w:themeColor="text1"/>
          <w:sz w:val="21"/>
          <w:szCs w:val="21"/>
          <w:lang w:val="en-US"/>
        </w:rPr>
        <w:t>ndroidの場合は</w:t>
      </w:r>
      <w:proofErr w:type="spellStart"/>
      <w:r w:rsidRPr="00CB4974">
        <w:rPr>
          <w:rFonts w:ascii="Hiragino Kaku Gothic Pro W3" w:eastAsia="Hiragino Kaku Gothic Pro W3" w:hAnsi="Hiragino Kaku Gothic Pro W3"/>
          <w:color w:val="000000" w:themeColor="text1"/>
          <w:sz w:val="21"/>
          <w:szCs w:val="21"/>
          <w:lang w:val="en-US"/>
        </w:rPr>
        <w:t>Tensorflow</w:t>
      </w:r>
      <w:proofErr w:type="spellEnd"/>
      <w:r>
        <w:rPr>
          <w:rFonts w:ascii="Hiragino Kaku Gothic Pro W3" w:eastAsia="Hiragino Kaku Gothic Pro W3" w:hAnsi="Hiragino Kaku Gothic Pro W3" w:hint="eastAsia"/>
          <w:color w:val="000000" w:themeColor="text1"/>
          <w:sz w:val="21"/>
          <w:szCs w:val="21"/>
          <w:lang w:val="en-US"/>
        </w:rPr>
        <w:t>で書き出しを行い直接組み込むことでオフラインアプリケーションとする方法、の</w:t>
      </w:r>
      <w:r>
        <w:rPr>
          <w:rFonts w:ascii="Hiragino Kaku Gothic Pro W3" w:eastAsia="Hiragino Kaku Gothic Pro W3" w:hAnsi="Hiragino Kaku Gothic Pro W3"/>
          <w:color w:val="000000" w:themeColor="text1"/>
          <w:sz w:val="21"/>
          <w:szCs w:val="21"/>
          <w:lang w:val="en-US"/>
        </w:rPr>
        <w:t>2</w:t>
      </w:r>
      <w:r>
        <w:rPr>
          <w:rFonts w:ascii="Hiragino Kaku Gothic Pro W3" w:eastAsia="Hiragino Kaku Gothic Pro W3" w:hAnsi="Hiragino Kaku Gothic Pro W3" w:hint="eastAsia"/>
          <w:color w:val="000000" w:themeColor="text1"/>
          <w:sz w:val="21"/>
          <w:szCs w:val="21"/>
          <w:lang w:val="en-US"/>
        </w:rPr>
        <w:t>種類のうち最適な方法を検討する。</w:t>
      </w:r>
    </w:p>
    <w:p w:rsidR="00CB4974" w:rsidRPr="00FE4B9E" w:rsidRDefault="00CB4974" w:rsidP="00FE4B9E">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・アプリケーション側から</w:t>
      </w:r>
      <w:r>
        <w:rPr>
          <w:rFonts w:ascii="Hiragino Kaku Gothic Pro W3" w:eastAsia="Hiragino Kaku Gothic Pro W3" w:hAnsi="Hiragino Kaku Gothic Pro W3"/>
          <w:color w:val="000000" w:themeColor="text1"/>
          <w:sz w:val="21"/>
          <w:szCs w:val="21"/>
          <w:lang w:val="en-US"/>
        </w:rPr>
        <w:t>LINE bot</w:t>
      </w:r>
      <w:r>
        <w:rPr>
          <w:rFonts w:ascii="Hiragino Kaku Gothic Pro W3" w:eastAsia="Hiragino Kaku Gothic Pro W3" w:hAnsi="Hiragino Kaku Gothic Pro W3" w:hint="eastAsia"/>
          <w:color w:val="000000" w:themeColor="text1"/>
          <w:sz w:val="21"/>
          <w:szCs w:val="21"/>
          <w:lang w:val="en-US"/>
        </w:rPr>
        <w:t>や</w:t>
      </w:r>
      <w:r>
        <w:rPr>
          <w:rFonts w:ascii="Hiragino Kaku Gothic Pro W3" w:eastAsia="Hiragino Kaku Gothic Pro W3" w:hAnsi="Hiragino Kaku Gothic Pro W3"/>
          <w:color w:val="000000" w:themeColor="text1"/>
          <w:sz w:val="21"/>
          <w:szCs w:val="21"/>
          <w:lang w:val="en-US"/>
        </w:rPr>
        <w:t>Slack bot</w:t>
      </w:r>
      <w:r>
        <w:rPr>
          <w:rFonts w:ascii="Hiragino Kaku Gothic Pro W3" w:eastAsia="Hiragino Kaku Gothic Pro W3" w:hAnsi="Hiragino Kaku Gothic Pro W3" w:hint="eastAsia"/>
          <w:color w:val="000000" w:themeColor="text1"/>
          <w:sz w:val="21"/>
          <w:szCs w:val="21"/>
          <w:lang w:val="en-US"/>
        </w:rPr>
        <w:t>などに通知を飛ばす方法なども検討中。</w:t>
      </w:r>
      <w:r>
        <w:rPr>
          <w:rFonts w:ascii="Hiragino Kaku Gothic Pro W3" w:eastAsia="Hiragino Kaku Gothic Pro W3" w:hAnsi="Hiragino Kaku Gothic Pro W3"/>
          <w:color w:val="000000" w:themeColor="text1"/>
          <w:sz w:val="21"/>
          <w:szCs w:val="21"/>
          <w:lang w:val="en-US"/>
        </w:rPr>
        <w:t>(node.js</w:t>
      </w:r>
      <w:r>
        <w:rPr>
          <w:rFonts w:ascii="Hiragino Kaku Gothic Pro W3" w:eastAsia="Hiragino Kaku Gothic Pro W3" w:hAnsi="Hiragino Kaku Gothic Pro W3" w:hint="eastAsia"/>
          <w:color w:val="000000" w:themeColor="text1"/>
          <w:sz w:val="21"/>
          <w:szCs w:val="21"/>
          <w:lang w:val="en-US"/>
        </w:rPr>
        <w:t>など。</w:t>
      </w:r>
      <w:r>
        <w:rPr>
          <w:rFonts w:ascii="Hiragino Kaku Gothic Pro W3" w:eastAsia="Hiragino Kaku Gothic Pro W3" w:hAnsi="Hiragino Kaku Gothic Pro W3"/>
          <w:color w:val="000000" w:themeColor="text1"/>
          <w:sz w:val="21"/>
          <w:szCs w:val="21"/>
          <w:lang w:val="en-US"/>
        </w:rPr>
        <w:t>)</w:t>
      </w:r>
    </w:p>
    <w:p w:rsidR="00EF310A" w:rsidRPr="005F6EAD" w:rsidRDefault="00EF310A" w:rsidP="00EF310A">
      <w:pPr>
        <w:pStyle w:val="1"/>
        <w:rPr>
          <w:rFonts w:ascii="Hiragino Kaku Gothic Pro W3" w:eastAsia="Hiragino Kaku Gothic Pro W3" w:hAnsi="Hiragino Kaku Gothic Pro W3"/>
          <w:color w:val="000000" w:themeColor="text1"/>
        </w:rPr>
      </w:pPr>
      <w:r>
        <w:rPr>
          <w:rFonts w:ascii="Hiragino Kaku Gothic Pro W3" w:eastAsia="Hiragino Kaku Gothic Pro W3" w:hAnsi="Hiragino Kaku Gothic Pro W3" w:hint="eastAsia"/>
          <w:color w:val="000000" w:themeColor="text1"/>
        </w:rPr>
        <w:lastRenderedPageBreak/>
        <w:t>メンバー</w:t>
      </w:r>
    </w:p>
    <w:p w:rsidR="008943A5" w:rsidRDefault="00CB4974" w:rsidP="00CB4974">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東北大学工学部</w:t>
      </w:r>
      <w:r>
        <w:rPr>
          <w:rFonts w:ascii="Hiragino Kaku Gothic Pro W3" w:eastAsia="Hiragino Kaku Gothic Pro W3" w:hAnsi="Hiragino Kaku Gothic Pro W3"/>
          <w:color w:val="000000" w:themeColor="text1"/>
          <w:sz w:val="21"/>
          <w:szCs w:val="21"/>
          <w:lang w:val="en-US"/>
        </w:rPr>
        <w:t>3</w:t>
      </w:r>
      <w:r>
        <w:rPr>
          <w:rFonts w:ascii="Hiragino Kaku Gothic Pro W3" w:eastAsia="Hiragino Kaku Gothic Pro W3" w:hAnsi="Hiragino Kaku Gothic Pro W3" w:hint="eastAsia"/>
          <w:color w:val="000000" w:themeColor="text1"/>
          <w:sz w:val="21"/>
          <w:szCs w:val="21"/>
          <w:lang w:val="en-US"/>
        </w:rPr>
        <w:t>年</w:t>
      </w:r>
      <w:r>
        <w:rPr>
          <w:rFonts w:ascii="Hiragino Kaku Gothic Pro W3" w:eastAsia="Hiragino Kaku Gothic Pro W3" w:hAnsi="Hiragino Kaku Gothic Pro W3"/>
          <w:color w:val="000000" w:themeColor="text1"/>
          <w:sz w:val="21"/>
          <w:szCs w:val="21"/>
          <w:lang w:val="en-US"/>
        </w:rPr>
        <w:t xml:space="preserve"> </w:t>
      </w:r>
      <w:r>
        <w:rPr>
          <w:rFonts w:ascii="Hiragino Kaku Gothic Pro W3" w:eastAsia="Hiragino Kaku Gothic Pro W3" w:hAnsi="Hiragino Kaku Gothic Pro W3" w:hint="eastAsia"/>
          <w:color w:val="000000" w:themeColor="text1"/>
          <w:sz w:val="21"/>
          <w:szCs w:val="21"/>
          <w:lang w:val="en-US"/>
        </w:rPr>
        <w:t>中屋悠資</w:t>
      </w:r>
      <w:r>
        <w:rPr>
          <w:rFonts w:ascii="Hiragino Kaku Gothic Pro W3" w:eastAsia="Hiragino Kaku Gothic Pro W3" w:hAnsi="Hiragino Kaku Gothic Pro W3"/>
          <w:color w:val="000000" w:themeColor="text1"/>
          <w:sz w:val="21"/>
          <w:szCs w:val="21"/>
          <w:lang w:val="en-US"/>
        </w:rPr>
        <w:t xml:space="preserve"> (</w:t>
      </w:r>
      <w:r>
        <w:rPr>
          <w:rFonts w:ascii="Hiragino Kaku Gothic Pro W3" w:eastAsia="Hiragino Kaku Gothic Pro W3" w:hAnsi="Hiragino Kaku Gothic Pro W3" w:hint="eastAsia"/>
          <w:color w:val="000000" w:themeColor="text1"/>
          <w:sz w:val="21"/>
          <w:szCs w:val="21"/>
          <w:lang w:val="en-US"/>
        </w:rPr>
        <w:t>リーダー、</w:t>
      </w:r>
      <w:r w:rsidR="006B4F7B">
        <w:rPr>
          <w:rFonts w:ascii="Hiragino Kaku Gothic Pro W3" w:eastAsia="Hiragino Kaku Gothic Pro W3" w:hAnsi="Hiragino Kaku Gothic Pro W3" w:hint="eastAsia"/>
          <w:color w:val="000000" w:themeColor="text1"/>
          <w:sz w:val="21"/>
          <w:szCs w:val="21"/>
          <w:lang w:val="en-US"/>
        </w:rPr>
        <w:t>エンジニア</w:t>
      </w:r>
      <w:r>
        <w:rPr>
          <w:rFonts w:ascii="Hiragino Kaku Gothic Pro W3" w:eastAsia="Hiragino Kaku Gothic Pro W3" w:hAnsi="Hiragino Kaku Gothic Pro W3"/>
          <w:color w:val="000000" w:themeColor="text1"/>
          <w:sz w:val="21"/>
          <w:szCs w:val="21"/>
          <w:lang w:val="en-US"/>
        </w:rPr>
        <w:t>)</w:t>
      </w:r>
    </w:p>
    <w:p w:rsidR="005A2641" w:rsidRDefault="005A2641" w:rsidP="00CB4974">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東北大学工学部</w:t>
      </w:r>
      <w:r>
        <w:rPr>
          <w:rFonts w:ascii="Hiragino Kaku Gothic Pro W3" w:eastAsia="Hiragino Kaku Gothic Pro W3" w:hAnsi="Hiragino Kaku Gothic Pro W3"/>
          <w:color w:val="000000" w:themeColor="text1"/>
          <w:sz w:val="21"/>
          <w:szCs w:val="21"/>
          <w:lang w:val="en-US"/>
        </w:rPr>
        <w:t>2</w:t>
      </w:r>
      <w:r>
        <w:rPr>
          <w:rFonts w:ascii="Hiragino Kaku Gothic Pro W3" w:eastAsia="Hiragino Kaku Gothic Pro W3" w:hAnsi="Hiragino Kaku Gothic Pro W3" w:hint="eastAsia"/>
          <w:color w:val="000000" w:themeColor="text1"/>
          <w:sz w:val="21"/>
          <w:szCs w:val="21"/>
          <w:lang w:val="en-US"/>
        </w:rPr>
        <w:t>年</w:t>
      </w:r>
      <w:r>
        <w:rPr>
          <w:rFonts w:ascii="Hiragino Kaku Gothic Pro W3" w:eastAsia="Hiragino Kaku Gothic Pro W3" w:hAnsi="Hiragino Kaku Gothic Pro W3"/>
          <w:color w:val="000000" w:themeColor="text1"/>
          <w:sz w:val="21"/>
          <w:szCs w:val="21"/>
          <w:lang w:val="en-US"/>
        </w:rPr>
        <w:t xml:space="preserve"> </w:t>
      </w:r>
      <w:r>
        <w:rPr>
          <w:rFonts w:ascii="Hiragino Kaku Gothic Pro W3" w:eastAsia="Hiragino Kaku Gothic Pro W3" w:hAnsi="Hiragino Kaku Gothic Pro W3" w:hint="eastAsia"/>
          <w:color w:val="000000" w:themeColor="text1"/>
          <w:sz w:val="21"/>
          <w:szCs w:val="21"/>
          <w:lang w:val="en-US"/>
        </w:rPr>
        <w:t>高橋佑輔</w:t>
      </w:r>
      <w:r>
        <w:rPr>
          <w:rFonts w:ascii="Hiragino Kaku Gothic Pro W3" w:eastAsia="Hiragino Kaku Gothic Pro W3" w:hAnsi="Hiragino Kaku Gothic Pro W3"/>
          <w:color w:val="000000" w:themeColor="text1"/>
          <w:sz w:val="21"/>
          <w:szCs w:val="21"/>
          <w:lang w:val="en-US"/>
        </w:rPr>
        <w:t xml:space="preserve"> (</w:t>
      </w:r>
      <w:r>
        <w:rPr>
          <w:rFonts w:ascii="Hiragino Kaku Gothic Pro W3" w:eastAsia="Hiragino Kaku Gothic Pro W3" w:hAnsi="Hiragino Kaku Gothic Pro W3" w:hint="eastAsia"/>
          <w:color w:val="000000" w:themeColor="text1"/>
          <w:sz w:val="21"/>
          <w:szCs w:val="21"/>
          <w:lang w:val="en-US"/>
        </w:rPr>
        <w:t>エンジニア</w:t>
      </w:r>
      <w:r>
        <w:rPr>
          <w:rFonts w:ascii="Hiragino Kaku Gothic Pro W3" w:eastAsia="Hiragino Kaku Gothic Pro W3" w:hAnsi="Hiragino Kaku Gothic Pro W3"/>
          <w:color w:val="000000" w:themeColor="text1"/>
          <w:sz w:val="21"/>
          <w:szCs w:val="21"/>
          <w:lang w:val="en-US"/>
        </w:rPr>
        <w:t>)</w:t>
      </w:r>
    </w:p>
    <w:p w:rsidR="00E63B55" w:rsidRDefault="0055616C" w:rsidP="00E63B55">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東北大学工学部</w:t>
      </w:r>
      <w:r>
        <w:rPr>
          <w:rFonts w:ascii="Hiragino Kaku Gothic Pro W3" w:eastAsia="Hiragino Kaku Gothic Pro W3" w:hAnsi="Hiragino Kaku Gothic Pro W3"/>
          <w:color w:val="000000" w:themeColor="text1"/>
          <w:sz w:val="21"/>
          <w:szCs w:val="21"/>
          <w:lang w:val="en-US"/>
        </w:rPr>
        <w:t>2</w:t>
      </w:r>
      <w:r>
        <w:rPr>
          <w:rFonts w:ascii="Hiragino Kaku Gothic Pro W3" w:eastAsia="Hiragino Kaku Gothic Pro W3" w:hAnsi="Hiragino Kaku Gothic Pro W3" w:hint="eastAsia"/>
          <w:color w:val="000000" w:themeColor="text1"/>
          <w:sz w:val="21"/>
          <w:szCs w:val="21"/>
          <w:lang w:val="en-US"/>
        </w:rPr>
        <w:t>年</w:t>
      </w:r>
      <w:r>
        <w:rPr>
          <w:rFonts w:ascii="Hiragino Kaku Gothic Pro W3" w:eastAsia="Hiragino Kaku Gothic Pro W3" w:hAnsi="Hiragino Kaku Gothic Pro W3"/>
          <w:color w:val="000000" w:themeColor="text1"/>
          <w:sz w:val="21"/>
          <w:szCs w:val="21"/>
          <w:lang w:val="en-US"/>
        </w:rPr>
        <w:t xml:space="preserve"> </w:t>
      </w:r>
      <w:r w:rsidRPr="0055616C">
        <w:rPr>
          <w:rFonts w:ascii="Hiragino Kaku Gothic Pro W3" w:eastAsia="Hiragino Kaku Gothic Pro W3" w:hAnsi="Hiragino Kaku Gothic Pro W3" w:hint="eastAsia"/>
          <w:color w:val="000000" w:themeColor="text1"/>
          <w:sz w:val="21"/>
          <w:szCs w:val="21"/>
          <w:lang w:val="en-US"/>
        </w:rPr>
        <w:t>深水一聖</w:t>
      </w:r>
      <w:r>
        <w:rPr>
          <w:rFonts w:ascii="Hiragino Kaku Gothic Pro W3" w:eastAsia="Hiragino Kaku Gothic Pro W3" w:hAnsi="Hiragino Kaku Gothic Pro W3" w:hint="eastAsia"/>
          <w:color w:val="000000" w:themeColor="text1"/>
          <w:sz w:val="21"/>
          <w:szCs w:val="21"/>
          <w:lang w:val="en-US"/>
        </w:rPr>
        <w:t xml:space="preserve"> </w:t>
      </w:r>
      <w:r>
        <w:rPr>
          <w:rFonts w:ascii="Hiragino Kaku Gothic Pro W3" w:eastAsia="Hiragino Kaku Gothic Pro W3" w:hAnsi="Hiragino Kaku Gothic Pro W3"/>
          <w:color w:val="000000" w:themeColor="text1"/>
          <w:sz w:val="21"/>
          <w:szCs w:val="21"/>
          <w:lang w:val="en-US"/>
        </w:rPr>
        <w:t>(</w:t>
      </w:r>
      <w:r>
        <w:rPr>
          <w:rFonts w:ascii="Hiragino Kaku Gothic Pro W3" w:eastAsia="Hiragino Kaku Gothic Pro W3" w:hAnsi="Hiragino Kaku Gothic Pro W3" w:hint="eastAsia"/>
          <w:color w:val="000000" w:themeColor="text1"/>
          <w:sz w:val="21"/>
          <w:szCs w:val="21"/>
          <w:lang w:val="en-US"/>
        </w:rPr>
        <w:t>エンジニア</w:t>
      </w:r>
      <w:r>
        <w:rPr>
          <w:rFonts w:ascii="Hiragino Kaku Gothic Pro W3" w:eastAsia="Hiragino Kaku Gothic Pro W3" w:hAnsi="Hiragino Kaku Gothic Pro W3"/>
          <w:color w:val="000000" w:themeColor="text1"/>
          <w:sz w:val="21"/>
          <w:szCs w:val="21"/>
          <w:lang w:val="en-US"/>
        </w:rPr>
        <w:t>)</w:t>
      </w:r>
    </w:p>
    <w:p w:rsidR="001B6591" w:rsidRPr="001B6591" w:rsidRDefault="001B6591" w:rsidP="001B6591">
      <w:pPr>
        <w:rPr>
          <w:rFonts w:ascii="Hiragino Kaku Gothic Pro W3" w:eastAsia="Hiragino Kaku Gothic Pro W3" w:hAnsi="Hiragino Kaku Gothic Pro W3" w:hint="eastAsia"/>
          <w:color w:val="000000" w:themeColor="text1"/>
          <w:sz w:val="21"/>
          <w:szCs w:val="21"/>
          <w:lang w:val="en-US"/>
        </w:rPr>
      </w:pPr>
      <w:r w:rsidRPr="001B6591">
        <w:rPr>
          <w:rFonts w:ascii="Hiragino Kaku Gothic Pro W3" w:eastAsia="Hiragino Kaku Gothic Pro W3" w:hAnsi="Hiragino Kaku Gothic Pro W3"/>
          <w:color w:val="000000" w:themeColor="text1"/>
          <w:sz w:val="21"/>
          <w:szCs w:val="21"/>
          <w:lang w:val="en-US"/>
        </w:rPr>
        <w:t>東北大学医学部医学科2年</w:t>
      </w:r>
      <w:r>
        <w:rPr>
          <w:rFonts w:ascii="Hiragino Kaku Gothic Pro W3" w:eastAsia="Hiragino Kaku Gothic Pro W3" w:hAnsi="Hiragino Kaku Gothic Pro W3" w:hint="eastAsia"/>
          <w:color w:val="000000" w:themeColor="text1"/>
          <w:sz w:val="21"/>
          <w:szCs w:val="21"/>
          <w:lang w:val="en-US"/>
        </w:rPr>
        <w:t xml:space="preserve"> </w:t>
      </w:r>
      <w:bookmarkStart w:id="0" w:name="_GoBack"/>
      <w:bookmarkEnd w:id="0"/>
      <w:r w:rsidRPr="001B6591">
        <w:rPr>
          <w:rFonts w:ascii="Hiragino Kaku Gothic Pro W3" w:eastAsia="Hiragino Kaku Gothic Pro W3" w:hAnsi="Hiragino Kaku Gothic Pro W3"/>
          <w:color w:val="000000" w:themeColor="text1"/>
          <w:sz w:val="21"/>
          <w:szCs w:val="21"/>
          <w:lang w:val="en-US"/>
        </w:rPr>
        <w:t>樋口賢一(エンジニア)</w:t>
      </w:r>
    </w:p>
    <w:p w:rsidR="00F57AE7" w:rsidRPr="005A2641" w:rsidRDefault="00F57AE7" w:rsidP="00E63B55">
      <w:pPr>
        <w:rPr>
          <w:rFonts w:ascii="Hiragino Kaku Gothic Pro W3" w:eastAsia="Hiragino Kaku Gothic Pro W3" w:hAnsi="Hiragino Kaku Gothic Pro W3"/>
          <w:color w:val="000000" w:themeColor="text1"/>
          <w:sz w:val="21"/>
          <w:szCs w:val="21"/>
          <w:lang w:val="en-US"/>
        </w:rPr>
      </w:pPr>
      <w:r>
        <w:rPr>
          <w:rFonts w:ascii="Hiragino Kaku Gothic Pro W3" w:eastAsia="Hiragino Kaku Gothic Pro W3" w:hAnsi="Hiragino Kaku Gothic Pro W3" w:hint="eastAsia"/>
          <w:color w:val="000000" w:themeColor="text1"/>
          <w:sz w:val="21"/>
          <w:szCs w:val="21"/>
          <w:lang w:val="en-US"/>
        </w:rPr>
        <w:t>※メンバー追加の可能性アリ。</w:t>
      </w:r>
    </w:p>
    <w:sectPr w:rsidR="00F57AE7" w:rsidRPr="005A2641">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D9F" w:rsidRDefault="00026D9F">
      <w:pPr>
        <w:spacing w:after="0" w:line="240" w:lineRule="auto"/>
      </w:pPr>
      <w:r>
        <w:separator/>
      </w:r>
    </w:p>
    <w:p w:rsidR="00026D9F" w:rsidRDefault="00026D9F"/>
  </w:endnote>
  <w:endnote w:type="continuationSeparator" w:id="0">
    <w:p w:rsidR="00026D9F" w:rsidRDefault="00026D9F">
      <w:pPr>
        <w:spacing w:after="0" w:line="240" w:lineRule="auto"/>
      </w:pPr>
      <w:r>
        <w:continuationSeparator/>
      </w:r>
    </w:p>
    <w:p w:rsidR="00026D9F" w:rsidRDefault="00026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メイリオ">
    <w:altName w:val="Meiryo"/>
    <w:panose1 w:val="020B0604030504040204"/>
    <w:charset w:val="80"/>
    <w:family w:val="swiss"/>
    <w:pitch w:val="variable"/>
    <w:sig w:usb0="E10102FF" w:usb1="EAC7FFFF" w:usb2="0801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altName w:val="MS Mincho"/>
    <w:panose1 w:val="02020609040205080304"/>
    <w:charset w:val="80"/>
    <w:family w:val="modern"/>
    <w:pitch w:val="fixed"/>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E96" w:rsidRDefault="00611198">
    <w:pPr>
      <w:pStyle w:val="a5"/>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D9F" w:rsidRDefault="00026D9F">
      <w:pPr>
        <w:spacing w:after="0" w:line="240" w:lineRule="auto"/>
      </w:pPr>
      <w:r>
        <w:separator/>
      </w:r>
    </w:p>
    <w:p w:rsidR="00026D9F" w:rsidRDefault="00026D9F"/>
  </w:footnote>
  <w:footnote w:type="continuationSeparator" w:id="0">
    <w:p w:rsidR="00026D9F" w:rsidRDefault="00026D9F">
      <w:pPr>
        <w:spacing w:after="0" w:line="240" w:lineRule="auto"/>
      </w:pPr>
      <w:r>
        <w:continuationSeparator/>
      </w:r>
    </w:p>
    <w:p w:rsidR="00026D9F" w:rsidRDefault="00026D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F4"/>
    <w:rsid w:val="00011ABA"/>
    <w:rsid w:val="00026D9F"/>
    <w:rsid w:val="00032180"/>
    <w:rsid w:val="00060796"/>
    <w:rsid w:val="0006114F"/>
    <w:rsid w:val="000F5731"/>
    <w:rsid w:val="001429D6"/>
    <w:rsid w:val="001A694B"/>
    <w:rsid w:val="001B6591"/>
    <w:rsid w:val="00443A8A"/>
    <w:rsid w:val="004E1E96"/>
    <w:rsid w:val="004F6792"/>
    <w:rsid w:val="005035E1"/>
    <w:rsid w:val="0055616C"/>
    <w:rsid w:val="005A2641"/>
    <w:rsid w:val="005D24EB"/>
    <w:rsid w:val="005F6EAD"/>
    <w:rsid w:val="00604471"/>
    <w:rsid w:val="00611198"/>
    <w:rsid w:val="006B4F7B"/>
    <w:rsid w:val="00781ABF"/>
    <w:rsid w:val="00805F9C"/>
    <w:rsid w:val="008569CE"/>
    <w:rsid w:val="008943A5"/>
    <w:rsid w:val="00920F8D"/>
    <w:rsid w:val="009350AC"/>
    <w:rsid w:val="009E03F4"/>
    <w:rsid w:val="009F5E38"/>
    <w:rsid w:val="00A83CFC"/>
    <w:rsid w:val="00AB42A5"/>
    <w:rsid w:val="00AB71DE"/>
    <w:rsid w:val="00B40B6D"/>
    <w:rsid w:val="00BB04F9"/>
    <w:rsid w:val="00BB0CD5"/>
    <w:rsid w:val="00CB4974"/>
    <w:rsid w:val="00DD0696"/>
    <w:rsid w:val="00E63B55"/>
    <w:rsid w:val="00EF310A"/>
    <w:rsid w:val="00EF4649"/>
    <w:rsid w:val="00F57AE7"/>
    <w:rsid w:val="00F75D09"/>
    <w:rsid w:val="00FE4B9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22B7B7"/>
  <w15:chartTrackingRefBased/>
  <w15:docId w15:val="{748D84FF-F639-A84B-B54B-E3B54246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1198"/>
    <w:rPr>
      <w:lang w:val="en-GB"/>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hAnsiTheme="majorHAnsi"/>
      <w:caps/>
      <w:color w:val="2E2E2E" w:themeColor="accent2"/>
      <w:spacing w:val="14"/>
      <w:sz w:val="26"/>
      <w:szCs w:val="26"/>
    </w:rPr>
  </w:style>
  <w:style w:type="character" w:customStyle="1" w:styleId="20">
    <w:name w:val="見出し 2 (文字)"/>
    <w:basedOn w:val="a0"/>
    <w:link w:val="2"/>
    <w:uiPriority w:val="9"/>
    <w:rPr>
      <w:rFonts w:asciiTheme="majorHAnsi" w:eastAsiaTheme="majorEastAsia" w:hAnsiTheme="majorHAnsi" w:cstheme="majorBidi"/>
      <w:color w:val="2E2E2E" w:themeColor="accent2"/>
      <w:szCs w:val="26"/>
    </w:rPr>
  </w:style>
  <w:style w:type="character" w:customStyle="1" w:styleId="30">
    <w:name w:val="見出し 3 (文字)"/>
    <w:basedOn w:val="a0"/>
    <w:link w:val="3"/>
    <w:uiPriority w:val="9"/>
    <w:rPr>
      <w:rFonts w:asciiTheme="majorHAnsi" w:eastAsiaTheme="majorEastAsia" w:hAnsiTheme="majorHAnsi" w:cstheme="majorBidi"/>
      <w:szCs w:val="24"/>
    </w:rPr>
  </w:style>
  <w:style w:type="character" w:customStyle="1" w:styleId="40">
    <w:name w:val="見出し 4 (文字)"/>
    <w:basedOn w:val="a0"/>
    <w:link w:val="4"/>
    <w:uiPriority w:val="9"/>
    <w:semiHidden/>
    <w:rPr>
      <w:rFonts w:asciiTheme="majorHAnsi" w:eastAsiaTheme="majorEastAsia" w:hAnsiTheme="majorHAnsi" w:cstheme="majorBidi"/>
      <w:i/>
      <w:iCs/>
      <w:spacing w:val="6"/>
    </w:rPr>
  </w:style>
  <w:style w:type="character" w:customStyle="1" w:styleId="50">
    <w:name w:val="見出し 5 (文字)"/>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見出し 6 (文字)"/>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見出し 7 (文字)"/>
    <w:basedOn w:val="a0"/>
    <w:link w:val="7"/>
    <w:uiPriority w:val="9"/>
    <w:semiHidden/>
    <w:rPr>
      <w:rFonts w:asciiTheme="majorHAnsi" w:eastAsiaTheme="majorEastAsia" w:hAnsiTheme="majorHAnsi" w:cstheme="majorBidi"/>
      <w:iCs/>
      <w:color w:val="2E2E2E" w:themeColor="accent2"/>
    </w:rPr>
  </w:style>
  <w:style w:type="character" w:customStyle="1" w:styleId="80">
    <w:name w:val="見出し 8 (文字)"/>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見出し 9 (文字)"/>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ヘッダー (文字)"/>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フッター (文字)"/>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表題 (文字)"/>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付 (文字)"/>
    <w:basedOn w:val="a0"/>
    <w:link w:val="ac"/>
    <w:uiPriority w:val="2"/>
    <w:rPr>
      <w:sz w:val="28"/>
    </w:rPr>
  </w:style>
  <w:style w:type="character" w:styleId="21">
    <w:name w:val="Intense Emphasis"/>
    <w:basedOn w:val="a0"/>
    <w:uiPriority w:val="21"/>
    <w:semiHidden/>
    <w:unhideWhenUsed/>
    <w:qFormat/>
    <w:rPr>
      <w:b/>
      <w:iCs/>
      <w:color w:val="2E2E2E" w:themeColor="accent2"/>
    </w:rPr>
  </w:style>
  <w:style w:type="paragraph" w:styleId="22">
    <w:name w:val="Intense Quote"/>
    <w:basedOn w:val="a"/>
    <w:next w:val="a"/>
    <w:link w:val="23"/>
    <w:uiPriority w:val="30"/>
    <w:semiHidden/>
    <w:unhideWhenUsed/>
    <w:qFormat/>
    <w:pPr>
      <w:spacing w:before="240"/>
    </w:pPr>
    <w:rPr>
      <w:b/>
      <w:i/>
      <w:iCs/>
      <w:color w:val="2E2E2E" w:themeColor="accent2"/>
    </w:rPr>
  </w:style>
  <w:style w:type="character" w:customStyle="1" w:styleId="23">
    <w:name w:val="引用文 2 (文字)"/>
    <w:basedOn w:val="a0"/>
    <w:link w:val="22"/>
    <w:uiPriority w:val="30"/>
    <w:semiHidden/>
    <w:rPr>
      <w:b/>
      <w:i/>
      <w:iCs/>
      <w:color w:val="2E2E2E" w:themeColor="accent2"/>
    </w:rPr>
  </w:style>
  <w:style w:type="character" w:styleId="24">
    <w:name w:val="Intense Reference"/>
    <w:basedOn w:val="a0"/>
    <w:uiPriority w:val="32"/>
    <w:semiHidden/>
    <w:unhideWhenUsed/>
    <w:qFormat/>
    <w:rPr>
      <w:b/>
      <w:bCs/>
      <w:caps/>
      <w:smallCaps w:val="0"/>
      <w:color w:val="707070" w:themeColor="accent1"/>
      <w:spacing w:val="0"/>
    </w:rPr>
  </w:style>
  <w:style w:type="paragraph" w:styleId="ae">
    <w:name w:val="Quote"/>
    <w:basedOn w:val="a"/>
    <w:next w:val="a"/>
    <w:link w:val="af"/>
    <w:uiPriority w:val="29"/>
    <w:semiHidden/>
    <w:unhideWhenUsed/>
    <w:qFormat/>
    <w:pPr>
      <w:spacing w:before="240"/>
    </w:pPr>
    <w:rPr>
      <w:i/>
      <w:iCs/>
    </w:rPr>
  </w:style>
  <w:style w:type="character" w:customStyle="1" w:styleId="af">
    <w:name w:val="引用文 (文字)"/>
    <w:basedOn w:val="a0"/>
    <w:link w:val="ae"/>
    <w:uiPriority w:val="29"/>
    <w:semiHidden/>
    <w:rPr>
      <w:i/>
      <w:iCs/>
    </w:rPr>
  </w:style>
  <w:style w:type="character" w:styleId="af0">
    <w:name w:val="Strong"/>
    <w:basedOn w:val="a0"/>
    <w:uiPriority w:val="22"/>
    <w:semiHidden/>
    <w:unhideWhenUsed/>
    <w:qFormat/>
    <w:rPr>
      <w:b/>
      <w:bCs/>
    </w:rPr>
  </w:style>
  <w:style w:type="character" w:styleId="af1">
    <w:name w:val="Subtle Emphasis"/>
    <w:basedOn w:val="a0"/>
    <w:uiPriority w:val="19"/>
    <w:semiHidden/>
    <w:unhideWhenUsed/>
    <w:qFormat/>
    <w:rPr>
      <w:i/>
      <w:iCs/>
      <w:color w:val="707070" w:themeColor="accent1"/>
    </w:rPr>
  </w:style>
  <w:style w:type="character" w:styleId="af2">
    <w:name w:val="Subtle Reference"/>
    <w:basedOn w:val="a0"/>
    <w:uiPriority w:val="31"/>
    <w:semiHidden/>
    <w:unhideWhenUsed/>
    <w:qFormat/>
    <w:rPr>
      <w:caps/>
      <w:smallCaps w:val="0"/>
      <w:color w:val="707070" w:themeColor="accent1"/>
    </w:rPr>
  </w:style>
  <w:style w:type="paragraph" w:styleId="af3">
    <w:name w:val="TOC Heading"/>
    <w:basedOn w:val="1"/>
    <w:next w:val="a"/>
    <w:uiPriority w:val="39"/>
    <w:semiHidden/>
    <w:unhideWhenUsed/>
    <w:qFormat/>
    <w:pPr>
      <w:numPr>
        <w:numId w:val="0"/>
      </w:numPr>
      <w:outlineLvl w:val="9"/>
    </w:pPr>
  </w:style>
  <w:style w:type="character" w:customStyle="1" w:styleId="ab">
    <w:name w:val="副題 (文字)"/>
    <w:basedOn w:val="a0"/>
    <w:link w:val="aa"/>
    <w:uiPriority w:val="11"/>
    <w:semiHidden/>
    <w:rPr>
      <w:rFonts w:eastAsiaTheme="minorEastAsia"/>
      <w:i/>
      <w:spacing w:val="15"/>
      <w:sz w:val="32"/>
    </w:rPr>
  </w:style>
  <w:style w:type="character" w:styleId="af4">
    <w:name w:val="Placeholder Text"/>
    <w:basedOn w:val="a0"/>
    <w:uiPriority w:val="99"/>
    <w:semiHidden/>
    <w:rPr>
      <w:color w:val="808080"/>
    </w:rPr>
  </w:style>
  <w:style w:type="paragraph" w:styleId="af5">
    <w:name w:val="Balloon Text"/>
    <w:basedOn w:val="a"/>
    <w:link w:val="af6"/>
    <w:uiPriority w:val="99"/>
    <w:semiHidden/>
    <w:unhideWhenUsed/>
    <w:rsid w:val="00A83CFC"/>
    <w:pPr>
      <w:spacing w:after="0" w:line="240" w:lineRule="auto"/>
    </w:pPr>
    <w:rPr>
      <w:rFonts w:ascii="ＭＳ 明朝" w:eastAsia="ＭＳ 明朝"/>
      <w:sz w:val="18"/>
      <w:szCs w:val="18"/>
    </w:rPr>
  </w:style>
  <w:style w:type="character" w:customStyle="1" w:styleId="af6">
    <w:name w:val="吹き出し (文字)"/>
    <w:basedOn w:val="a0"/>
    <w:link w:val="af5"/>
    <w:uiPriority w:val="99"/>
    <w:semiHidden/>
    <w:rsid w:val="00A83CFC"/>
    <w:rPr>
      <w:rFonts w:ascii="ＭＳ 明朝" w:eastAsia="ＭＳ 明朝"/>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659276">
      <w:bodyDiv w:val="1"/>
      <w:marLeft w:val="0"/>
      <w:marRight w:val="0"/>
      <w:marTop w:val="0"/>
      <w:marBottom w:val="0"/>
      <w:divBdr>
        <w:top w:val="none" w:sz="0" w:space="0" w:color="auto"/>
        <w:left w:val="none" w:sz="0" w:space="0" w:color="auto"/>
        <w:bottom w:val="none" w:sz="0" w:space="0" w:color="auto"/>
        <w:right w:val="none" w:sz="0" w:space="0" w:color="auto"/>
      </w:divBdr>
    </w:div>
    <w:div w:id="762797064">
      <w:bodyDiv w:val="1"/>
      <w:marLeft w:val="0"/>
      <w:marRight w:val="0"/>
      <w:marTop w:val="0"/>
      <w:marBottom w:val="0"/>
      <w:divBdr>
        <w:top w:val="none" w:sz="0" w:space="0" w:color="auto"/>
        <w:left w:val="none" w:sz="0" w:space="0" w:color="auto"/>
        <w:bottom w:val="none" w:sz="0" w:space="0" w:color="auto"/>
        <w:right w:val="none" w:sz="0" w:space="0" w:color="auto"/>
      </w:divBdr>
    </w:div>
    <w:div w:id="1228875728">
      <w:bodyDiv w:val="1"/>
      <w:marLeft w:val="0"/>
      <w:marRight w:val="0"/>
      <w:marTop w:val="0"/>
      <w:marBottom w:val="0"/>
      <w:divBdr>
        <w:top w:val="none" w:sz="0" w:space="0" w:color="auto"/>
        <w:left w:val="none" w:sz="0" w:space="0" w:color="auto"/>
        <w:bottom w:val="none" w:sz="0" w:space="0" w:color="auto"/>
        <w:right w:val="none" w:sz="0" w:space="0" w:color="auto"/>
      </w:divBdr>
    </w:div>
    <w:div w:id="1461000383">
      <w:bodyDiv w:val="1"/>
      <w:marLeft w:val="0"/>
      <w:marRight w:val="0"/>
      <w:marTop w:val="0"/>
      <w:marBottom w:val="0"/>
      <w:divBdr>
        <w:top w:val="none" w:sz="0" w:space="0" w:color="auto"/>
        <w:left w:val="none" w:sz="0" w:space="0" w:color="auto"/>
        <w:bottom w:val="none" w:sz="0" w:space="0" w:color="auto"/>
        <w:right w:val="none" w:sz="0" w:space="0" w:color="auto"/>
      </w:divBdr>
    </w:div>
    <w:div w:id="21302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shi/Library/Containers/com.microsoft.Word/Data/Library/Application%20Support/Microsoft/Office/16.0/DTS/ja-JP%7bB57E54A6-C04E-994D-8CCD-ED70082F9774%7d/%7b6A2A76AA-683B-474F-9F56-A3102CEE8F6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{6A2A76AA-683B-474F-9F56-A3102CEE8F6A}tf10002082.dotx</Template>
  <TotalTime>3</TotalTime>
  <Pages>3</Pages>
  <Words>286</Words>
  <Characters>1633</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Yushi Nakaya</dc:creator>
  <cp:keywords/>
  <dc:description/>
  <cp:lastModifiedBy>Yushi Nakaya</cp:lastModifiedBy>
  <cp:revision>8</cp:revision>
  <cp:lastPrinted>2019-08-28T14:24:00Z</cp:lastPrinted>
  <dcterms:created xsi:type="dcterms:W3CDTF">2019-08-28T14:24:00Z</dcterms:created>
  <dcterms:modified xsi:type="dcterms:W3CDTF">2019-08-30T08:24:00Z</dcterms:modified>
</cp:coreProperties>
</file>